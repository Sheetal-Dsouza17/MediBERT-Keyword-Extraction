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635" w:tblpY="852"/>
        <w:tblW w:w="9798" w:type="dxa"/>
        <w:tblLook w:val="01E0" w:firstRow="1" w:lastRow="1" w:firstColumn="1" w:lastColumn="1" w:noHBand="0" w:noVBand="0"/>
      </w:tblPr>
      <w:tblGrid>
        <w:gridCol w:w="2802"/>
        <w:gridCol w:w="3193"/>
        <w:gridCol w:w="1797"/>
        <w:gridCol w:w="2000"/>
        <w:gridCol w:w="6"/>
      </w:tblGrid>
      <w:tr w:rsidR="001C5DA6" w:rsidRPr="00EB01D8" w14:paraId="0F012ED2" w14:textId="77777777" w:rsidTr="00012995">
        <w:trPr>
          <w:trHeight w:val="378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012ECE" w14:textId="77777777" w:rsidR="001C5DA6" w:rsidRPr="00EB01D8" w:rsidRDefault="001C5DA6" w:rsidP="001C5DA6">
            <w:pPr>
              <w:spacing w:line="480" w:lineRule="auto"/>
              <w:rPr>
                <w:b/>
              </w:rPr>
            </w:pPr>
            <w:r>
              <w:rPr>
                <w:b/>
              </w:rPr>
              <w:t>Name of the Patient: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0F012ECF" w14:textId="2D59C0A3" w:rsidR="000B3A03" w:rsidRPr="00EB01D8" w:rsidRDefault="00001457" w:rsidP="00C140EF">
            <w:pPr>
              <w:spacing w:line="480" w:lineRule="auto"/>
              <w:ind w:lef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0F012ED0" w14:textId="77777777" w:rsidR="001C5DA6" w:rsidRPr="00EB01D8" w:rsidRDefault="001C5DA6" w:rsidP="001C5DA6">
            <w:pPr>
              <w:rPr>
                <w:b/>
              </w:rPr>
            </w:pPr>
            <w:r w:rsidRPr="00EB01D8">
              <w:rPr>
                <w:b/>
              </w:rPr>
              <w:t xml:space="preserve"> Biopsy no.:</w:t>
            </w:r>
            <w:r>
              <w:rPr>
                <w:b/>
              </w:rPr>
              <w:t xml:space="preserve"> 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12ED1" w14:textId="4A04B107" w:rsidR="001C5DA6" w:rsidRPr="00EB01D8" w:rsidRDefault="001C5DA6" w:rsidP="00C140EF">
            <w:pPr>
              <w:rPr>
                <w:rFonts w:ascii="Arial Narrow" w:hAnsi="Arial Narrow"/>
              </w:rPr>
            </w:pPr>
          </w:p>
        </w:tc>
      </w:tr>
      <w:tr w:rsidR="001C5DA6" w:rsidRPr="00EB01D8" w14:paraId="0F012ED7" w14:textId="77777777" w:rsidTr="00012995">
        <w:trPr>
          <w:trHeight w:val="41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012ED3" w14:textId="77777777" w:rsidR="001C5DA6" w:rsidRDefault="001C5DA6" w:rsidP="001C5DA6">
            <w:pPr>
              <w:spacing w:line="480" w:lineRule="auto"/>
            </w:pPr>
            <w:r>
              <w:rPr>
                <w:b/>
              </w:rPr>
              <w:t xml:space="preserve">O.P /Bed Ref No.                    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0F012ED4" w14:textId="79B447F9" w:rsidR="001C5DA6" w:rsidRPr="00EB01D8" w:rsidRDefault="008569AD" w:rsidP="00C140EF">
            <w:pPr>
              <w:spacing w:line="480" w:lineRule="auto"/>
              <w:ind w:lef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C140EF">
              <w:rPr>
                <w:rFonts w:ascii="Arial Narrow" w:hAnsi="Arial Narrow"/>
              </w:rPr>
              <w:t>--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0F012ED5" w14:textId="77777777" w:rsidR="001C5DA6" w:rsidRPr="00EB01D8" w:rsidRDefault="001C5DA6" w:rsidP="001C5DA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EB01D8">
              <w:rPr>
                <w:b/>
              </w:rPr>
              <w:t>Age / Sex: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12ED6" w14:textId="35F2036F" w:rsidR="001C5DA6" w:rsidRPr="00EB01D8" w:rsidRDefault="00901D25" w:rsidP="002D3CA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------</w:t>
            </w:r>
          </w:p>
        </w:tc>
      </w:tr>
      <w:tr w:rsidR="001C5DA6" w:rsidRPr="00EB01D8" w14:paraId="0F012EDC" w14:textId="77777777" w:rsidTr="00012995">
        <w:trPr>
          <w:trHeight w:val="68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012ED8" w14:textId="77777777" w:rsidR="001C5DA6" w:rsidRPr="00EB01D8" w:rsidRDefault="001C5DA6" w:rsidP="001C5DA6">
            <w:pPr>
              <w:rPr>
                <w:b/>
              </w:rPr>
            </w:pPr>
            <w:r w:rsidRPr="00EB01D8">
              <w:rPr>
                <w:b/>
              </w:rPr>
              <w:t>Clinic/ Hospital:</w:t>
            </w:r>
            <w:r>
              <w:rPr>
                <w:b/>
              </w:rPr>
              <w:t xml:space="preserve">                    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0F012ED9" w14:textId="21345838" w:rsidR="001C5DA6" w:rsidRPr="008D638D" w:rsidRDefault="00901D25" w:rsidP="00C140EF">
            <w:pPr>
              <w:ind w:left="-11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----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0F012EDA" w14:textId="77777777" w:rsidR="001C5DA6" w:rsidRPr="00EB01D8" w:rsidRDefault="001C5DA6" w:rsidP="001C5DA6">
            <w:pPr>
              <w:ind w:left="252" w:hanging="252"/>
              <w:rPr>
                <w:b/>
              </w:rPr>
            </w:pPr>
            <w:r>
              <w:rPr>
                <w:b/>
              </w:rPr>
              <w:t xml:space="preserve"> </w:t>
            </w:r>
            <w:r w:rsidRPr="00EB01D8">
              <w:rPr>
                <w:b/>
              </w:rPr>
              <w:t>Dept. / Ward: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12EDB" w14:textId="28C02803" w:rsidR="001C5DA6" w:rsidRPr="00EB01D8" w:rsidRDefault="001137EF" w:rsidP="00C0705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-------</w:t>
            </w:r>
          </w:p>
        </w:tc>
      </w:tr>
      <w:tr w:rsidR="001C5DA6" w:rsidRPr="00EB01D8" w14:paraId="0F012EE1" w14:textId="77777777" w:rsidTr="00012995">
        <w:trPr>
          <w:trHeight w:val="792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012EDD" w14:textId="31FE4E17" w:rsidR="001C5DA6" w:rsidRPr="00EB01D8" w:rsidRDefault="008D638D" w:rsidP="001C5DA6">
            <w:pPr>
              <w:rPr>
                <w:b/>
              </w:rPr>
            </w:pPr>
            <w:r>
              <w:rPr>
                <w:b/>
              </w:rPr>
              <w:t xml:space="preserve">Received </w:t>
            </w:r>
            <w:proofErr w:type="gramStart"/>
            <w:r>
              <w:rPr>
                <w:b/>
              </w:rPr>
              <w:t xml:space="preserve">from </w:t>
            </w:r>
            <w:r w:rsidR="001C5DA6" w:rsidRPr="00EB01D8">
              <w:rPr>
                <w:b/>
              </w:rPr>
              <w:t>:</w:t>
            </w:r>
            <w:proofErr w:type="gramEnd"/>
            <w:r w:rsidR="001C5DA6">
              <w:rPr>
                <w:b/>
              </w:rPr>
              <w:t xml:space="preserve">          </w:t>
            </w:r>
            <w:r w:rsidR="001C5DA6" w:rsidRPr="00BD4A75">
              <w:t xml:space="preserve"> </w:t>
            </w:r>
            <w:r w:rsidR="001F2D42">
              <w:t xml:space="preserve">   </w:t>
            </w:r>
            <w:r w:rsidR="001C5DA6">
              <w:rPr>
                <w:b/>
              </w:rPr>
              <w:t xml:space="preserve">   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593476F4" w14:textId="06311E59" w:rsidR="007372EE" w:rsidRDefault="00854378" w:rsidP="000E4686">
            <w:pPr>
              <w:ind w:left="-108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901D25">
              <w:rPr>
                <w:rFonts w:ascii="Arial Narrow" w:hAnsi="Arial Narrow"/>
              </w:rPr>
              <w:t>-----</w:t>
            </w:r>
          </w:p>
          <w:p w14:paraId="0F012EDE" w14:textId="23217114" w:rsidR="007372EE" w:rsidRPr="00F364F4" w:rsidRDefault="00901D25" w:rsidP="007372E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                 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0F012EDF" w14:textId="18920DC3" w:rsidR="001C5DA6" w:rsidRPr="00EB01D8" w:rsidRDefault="001C5DA6" w:rsidP="001C5DA6">
            <w:pPr>
              <w:ind w:left="-208" w:firstLine="208"/>
              <w:rPr>
                <w:b/>
              </w:rPr>
            </w:pPr>
            <w:r>
              <w:rPr>
                <w:b/>
              </w:rPr>
              <w:t xml:space="preserve"> </w:t>
            </w:r>
            <w:r w:rsidR="00901D25">
              <w:rPr>
                <w:b/>
              </w:rPr>
              <w:t>T</w:t>
            </w:r>
            <w:r>
              <w:rPr>
                <w:b/>
              </w:rPr>
              <w:t xml:space="preserve">ime:                       </w:t>
            </w:r>
            <w:r w:rsidRPr="00EB01D8">
              <w:rPr>
                <w:b/>
              </w:rPr>
              <w:t xml:space="preserve">              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12EE0" w14:textId="65EB2BB5" w:rsidR="001C5DA6" w:rsidRPr="00EB01D8" w:rsidRDefault="00F3636A" w:rsidP="005E635D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5E635D">
              <w:rPr>
                <w:rFonts w:ascii="Arial Narrow" w:hAnsi="Arial Narrow"/>
              </w:rPr>
              <w:t>8</w:t>
            </w:r>
            <w:r w:rsidR="002D3CA6">
              <w:rPr>
                <w:rFonts w:ascii="Arial Narrow" w:hAnsi="Arial Narrow"/>
              </w:rPr>
              <w:t>.</w:t>
            </w:r>
            <w:r w:rsidR="005E635D">
              <w:rPr>
                <w:rFonts w:ascii="Arial Narrow" w:hAnsi="Arial Narrow"/>
              </w:rPr>
              <w:t>5</w:t>
            </w:r>
            <w:r w:rsidR="008569AD">
              <w:rPr>
                <w:rFonts w:ascii="Arial Narrow" w:hAnsi="Arial Narrow"/>
              </w:rPr>
              <w:t xml:space="preserve">5 </w:t>
            </w:r>
            <w:r w:rsidR="005E635D">
              <w:rPr>
                <w:rFonts w:ascii="Arial Narrow" w:hAnsi="Arial Narrow"/>
              </w:rPr>
              <w:t>A</w:t>
            </w:r>
            <w:r w:rsidR="00854378">
              <w:rPr>
                <w:rFonts w:ascii="Arial Narrow" w:hAnsi="Arial Narrow"/>
              </w:rPr>
              <w:t>.</w:t>
            </w:r>
            <w:r w:rsidR="00911A33">
              <w:rPr>
                <w:rFonts w:ascii="Arial Narrow" w:hAnsi="Arial Narrow"/>
              </w:rPr>
              <w:t>M.</w:t>
            </w:r>
          </w:p>
        </w:tc>
      </w:tr>
      <w:tr w:rsidR="001C5DA6" w:rsidRPr="00EB01D8" w14:paraId="0F012EE7" w14:textId="77777777" w:rsidTr="00012995">
        <w:trPr>
          <w:trHeight w:val="758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012EE2" w14:textId="54D8CC99" w:rsidR="001C5DA6" w:rsidRPr="00EB01D8" w:rsidRDefault="001C5DA6" w:rsidP="001C5DA6">
            <w:pPr>
              <w:ind w:right="459"/>
              <w:rPr>
                <w:b/>
              </w:rPr>
            </w:pPr>
            <w:r w:rsidRPr="00EB01D8">
              <w:rPr>
                <w:b/>
              </w:rPr>
              <w:t xml:space="preserve">Clinical </w:t>
            </w:r>
            <w:proofErr w:type="gramStart"/>
            <w:r w:rsidRPr="00EB01D8">
              <w:rPr>
                <w:b/>
              </w:rPr>
              <w:t>Diagnosis :</w:t>
            </w:r>
            <w:proofErr w:type="gramEnd"/>
            <w:r w:rsidRPr="00EB01D8">
              <w:rPr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0F012EE3" w14:textId="2A426B6D" w:rsidR="00C75910" w:rsidRPr="001F2D42" w:rsidRDefault="00C140EF" w:rsidP="00C140EF">
            <w:pPr>
              <w:ind w:left="-11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Peripheral Ossifying Fibroma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0F012EE4" w14:textId="77777777" w:rsidR="001C5DA6" w:rsidRPr="00EB01D8" w:rsidRDefault="001C5DA6" w:rsidP="001C5DA6">
            <w:pPr>
              <w:rPr>
                <w:b/>
              </w:rPr>
            </w:pPr>
            <w:r w:rsidRPr="00EB01D8">
              <w:rPr>
                <w:b/>
              </w:rPr>
              <w:t xml:space="preserve">  Date:    </w:t>
            </w:r>
          </w:p>
          <w:p w14:paraId="0F012EE5" w14:textId="77777777" w:rsidR="001C5DA6" w:rsidRDefault="001C5DA6" w:rsidP="001C5DA6">
            <w:r w:rsidRPr="00EB01D8">
              <w:rPr>
                <w:b/>
              </w:rPr>
              <w:t xml:space="preserve">     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12EE6" w14:textId="057D127C" w:rsidR="001C5DA6" w:rsidRPr="00EB01D8" w:rsidRDefault="005E635D" w:rsidP="005E635D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</w:t>
            </w:r>
            <w:r w:rsidR="0002002A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0</w:t>
            </w:r>
            <w:r w:rsidR="0002002A">
              <w:rPr>
                <w:rFonts w:ascii="Arial Narrow" w:hAnsi="Arial Narrow"/>
              </w:rPr>
              <w:t>1</w:t>
            </w:r>
            <w:r w:rsidR="001C5DA6">
              <w:rPr>
                <w:rFonts w:ascii="Arial Narrow" w:hAnsi="Arial Narrow"/>
              </w:rPr>
              <w:t>-20</w:t>
            </w:r>
            <w:r>
              <w:rPr>
                <w:rFonts w:ascii="Arial Narrow" w:hAnsi="Arial Narrow"/>
              </w:rPr>
              <w:t>20</w:t>
            </w:r>
          </w:p>
        </w:tc>
      </w:tr>
      <w:tr w:rsidR="001C5DA6" w:rsidRPr="00EB01D8" w14:paraId="0F012EED" w14:textId="77777777" w:rsidTr="00012995">
        <w:trPr>
          <w:trHeight w:val="86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12EE8" w14:textId="64FC1B16" w:rsidR="001C5DA6" w:rsidRPr="000740D6" w:rsidRDefault="001C5DA6" w:rsidP="001C5DA6">
            <w:pPr>
              <w:rPr>
                <w:b/>
              </w:rPr>
            </w:pPr>
            <w:r w:rsidRPr="00EB01D8">
              <w:rPr>
                <w:b/>
              </w:rPr>
              <w:t xml:space="preserve">Site of biopsy:     </w:t>
            </w:r>
            <w:r>
              <w:rPr>
                <w:b/>
              </w:rPr>
              <w:t xml:space="preserve">            </w:t>
            </w:r>
            <w:r>
              <w:rPr>
                <w:rFonts w:ascii="Arial Narrow" w:hAnsi="Arial Narrow"/>
              </w:rPr>
              <w:t xml:space="preserve">         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12EEA" w14:textId="41ECA02D" w:rsidR="00EE76B3" w:rsidRPr="000C3E27" w:rsidRDefault="00C140EF" w:rsidP="00C140EF">
            <w:pPr>
              <w:ind w:lef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i.r.t 17,16 &amp; 15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12EEB" w14:textId="77777777" w:rsidR="001C5DA6" w:rsidRDefault="001C5DA6" w:rsidP="001C5DA6">
            <w:r>
              <w:rPr>
                <w:b/>
              </w:rPr>
              <w:t xml:space="preserve"> </w:t>
            </w:r>
            <w:r w:rsidRPr="00EB01D8">
              <w:rPr>
                <w:b/>
              </w:rPr>
              <w:t xml:space="preserve"> Biopsy:</w:t>
            </w:r>
            <w:r>
              <w:rPr>
                <w:b/>
              </w:rPr>
              <w:t xml:space="preserve">       </w:t>
            </w:r>
            <w:r>
              <w:rPr>
                <w:rFonts w:ascii="Arial Narrow" w:hAnsi="Arial Narrow"/>
              </w:rPr>
              <w:t xml:space="preserve">            </w:t>
            </w:r>
          </w:p>
        </w:tc>
        <w:tc>
          <w:tcPr>
            <w:tcW w:w="20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8DB7B" w14:textId="6E440A0D" w:rsidR="001C5DA6" w:rsidRDefault="00C156F4" w:rsidP="00365C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2D3CA6">
              <w:rPr>
                <w:rFonts w:ascii="Arial Narrow" w:hAnsi="Arial Narrow"/>
              </w:rPr>
              <w:t>Ex</w:t>
            </w:r>
            <w:r w:rsidR="00F3636A">
              <w:rPr>
                <w:rFonts w:ascii="Arial Narrow" w:hAnsi="Arial Narrow"/>
              </w:rPr>
              <w:t>c</w:t>
            </w:r>
            <w:r w:rsidR="00365CA0">
              <w:rPr>
                <w:rFonts w:ascii="Arial Narrow" w:hAnsi="Arial Narrow"/>
              </w:rPr>
              <w:t xml:space="preserve">isional </w:t>
            </w:r>
            <w:r w:rsidR="001C5DA6" w:rsidRPr="00E02474">
              <w:rPr>
                <w:rFonts w:ascii="Arial Narrow" w:hAnsi="Arial Narrow"/>
              </w:rPr>
              <w:t>Biopsy</w:t>
            </w:r>
          </w:p>
          <w:p w14:paraId="0F012EEC" w14:textId="36BFBAAA" w:rsidR="00EA09D0" w:rsidRPr="00704EF9" w:rsidRDefault="00EA09D0" w:rsidP="00365CA0">
            <w:pPr>
              <w:jc w:val="both"/>
              <w:rPr>
                <w:rFonts w:ascii="Arial Narrow" w:hAnsi="Arial Narrow"/>
              </w:rPr>
            </w:pPr>
          </w:p>
        </w:tc>
      </w:tr>
      <w:tr w:rsidR="001C5DA6" w:rsidRPr="00EB01D8" w14:paraId="0F012EF2" w14:textId="77777777" w:rsidTr="00012995">
        <w:trPr>
          <w:gridAfter w:val="1"/>
          <w:wAfter w:w="6" w:type="dxa"/>
          <w:trHeight w:val="1296"/>
        </w:trPr>
        <w:tc>
          <w:tcPr>
            <w:tcW w:w="9792" w:type="dxa"/>
            <w:gridSpan w:val="4"/>
            <w:tcBorders>
              <w:top w:val="single" w:sz="4" w:space="0" w:color="auto"/>
            </w:tcBorders>
          </w:tcPr>
          <w:p w14:paraId="0F012EEE" w14:textId="30705B74" w:rsidR="001C5DA6" w:rsidRDefault="001C5DA6" w:rsidP="001C5DA6">
            <w:pPr>
              <w:jc w:val="both"/>
            </w:pPr>
            <w:r w:rsidRPr="00EB01D8">
              <w:rPr>
                <w:b/>
              </w:rPr>
              <w:t>Gross description of the specimen</w:t>
            </w:r>
            <w:r>
              <w:t xml:space="preserve">: </w:t>
            </w:r>
          </w:p>
          <w:p w14:paraId="498DE20D" w14:textId="733A325E" w:rsidR="00854378" w:rsidRDefault="00001457" w:rsidP="00854378">
            <w:pPr>
              <w:spacing w:line="27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</w:t>
            </w:r>
            <w:r w:rsidR="00B85225">
              <w:rPr>
                <w:rFonts w:ascii="Arial Narrow" w:hAnsi="Arial Narrow"/>
              </w:rPr>
              <w:t xml:space="preserve">      </w:t>
            </w:r>
            <w:r w:rsidR="00994DD0">
              <w:rPr>
                <w:rFonts w:ascii="Arial Narrow" w:hAnsi="Arial Narrow"/>
              </w:rPr>
              <w:t xml:space="preserve"> </w:t>
            </w:r>
            <w:r w:rsidR="002D3CA6">
              <w:rPr>
                <w:rFonts w:ascii="Arial Narrow" w:hAnsi="Arial Narrow"/>
              </w:rPr>
              <w:t xml:space="preserve">One </w:t>
            </w:r>
            <w:r w:rsidR="00FB1F2E">
              <w:rPr>
                <w:rFonts w:ascii="Arial Narrow" w:hAnsi="Arial Narrow"/>
              </w:rPr>
              <w:t xml:space="preserve">bottle </w:t>
            </w:r>
            <w:r w:rsidR="00471672">
              <w:rPr>
                <w:rFonts w:ascii="Arial Narrow" w:hAnsi="Arial Narrow"/>
              </w:rPr>
              <w:t>labelled</w:t>
            </w:r>
            <w:r w:rsidR="002D3CA6">
              <w:rPr>
                <w:rFonts w:ascii="Arial Narrow" w:hAnsi="Arial Narrow"/>
              </w:rPr>
              <w:t xml:space="preserve"> as </w:t>
            </w:r>
            <w:r w:rsidR="00FB1F2E">
              <w:rPr>
                <w:rFonts w:ascii="Arial Narrow" w:hAnsi="Arial Narrow"/>
              </w:rPr>
              <w:t xml:space="preserve">age 18yrs consists of </w:t>
            </w:r>
            <w:r w:rsidR="008569AD">
              <w:rPr>
                <w:rFonts w:ascii="Arial Narrow" w:hAnsi="Arial Narrow"/>
              </w:rPr>
              <w:t xml:space="preserve">one soft tissue, white to brown in </w:t>
            </w:r>
            <w:proofErr w:type="spellStart"/>
            <w:r w:rsidR="008569AD">
              <w:rPr>
                <w:rFonts w:ascii="Arial Narrow" w:hAnsi="Arial Narrow"/>
              </w:rPr>
              <w:t>colour</w:t>
            </w:r>
            <w:proofErr w:type="spellEnd"/>
            <w:r w:rsidR="008569AD">
              <w:rPr>
                <w:rFonts w:ascii="Arial Narrow" w:hAnsi="Arial Narrow"/>
              </w:rPr>
              <w:t>, s</w:t>
            </w:r>
            <w:r w:rsidR="00FB1F2E">
              <w:rPr>
                <w:rFonts w:ascii="Arial Narrow" w:hAnsi="Arial Narrow"/>
              </w:rPr>
              <w:t xml:space="preserve">mooth to rough surface, firm in consistency measuring approx. 2.4 x 1.5 x 0.4 </w:t>
            </w:r>
            <w:proofErr w:type="spellStart"/>
            <w:r w:rsidR="00FB1F2E">
              <w:rPr>
                <w:rFonts w:ascii="Arial Narrow" w:hAnsi="Arial Narrow"/>
              </w:rPr>
              <w:t>cms</w:t>
            </w:r>
            <w:proofErr w:type="spellEnd"/>
            <w:r w:rsidR="00FB1F2E">
              <w:rPr>
                <w:rFonts w:ascii="Arial Narrow" w:hAnsi="Arial Narrow"/>
              </w:rPr>
              <w:t>.</w:t>
            </w:r>
            <w:r w:rsidR="008569AD">
              <w:rPr>
                <w:rFonts w:ascii="Arial Narrow" w:hAnsi="Arial Narrow"/>
              </w:rPr>
              <w:t xml:space="preserve"> Tissue </w:t>
            </w:r>
            <w:r w:rsidR="00FB1F2E">
              <w:rPr>
                <w:rFonts w:ascii="Arial Narrow" w:hAnsi="Arial Narrow"/>
              </w:rPr>
              <w:t>to be bisected transversely &amp; cut surface to be embedded.</w:t>
            </w:r>
          </w:p>
          <w:p w14:paraId="0F012EF1" w14:textId="09049B2A" w:rsidR="00002892" w:rsidRPr="00A56F9B" w:rsidRDefault="00A146D8" w:rsidP="002D3CA6">
            <w:pPr>
              <w:spacing w:line="276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Tissue kept for routine processing.</w:t>
            </w:r>
          </w:p>
        </w:tc>
      </w:tr>
      <w:tr w:rsidR="001C5DA6" w:rsidRPr="008323E3" w14:paraId="0F012EF5" w14:textId="77777777" w:rsidTr="00012995">
        <w:trPr>
          <w:gridAfter w:val="1"/>
          <w:wAfter w:w="6" w:type="dxa"/>
          <w:trHeight w:val="1788"/>
        </w:trPr>
        <w:tc>
          <w:tcPr>
            <w:tcW w:w="9792" w:type="dxa"/>
            <w:gridSpan w:val="4"/>
          </w:tcPr>
          <w:p w14:paraId="0F012EF3" w14:textId="77777777" w:rsidR="001C5DA6" w:rsidRDefault="001C5DA6" w:rsidP="001C5DA6">
            <w:pPr>
              <w:jc w:val="both"/>
              <w:rPr>
                <w:b/>
              </w:rPr>
            </w:pPr>
            <w:r w:rsidRPr="00EB01D8">
              <w:rPr>
                <w:b/>
              </w:rPr>
              <w:t xml:space="preserve">Microscopic appearance: </w:t>
            </w:r>
          </w:p>
          <w:p w14:paraId="0F012EF4" w14:textId="5380B79A" w:rsidR="001B638E" w:rsidRPr="00E606BD" w:rsidRDefault="005F3A73" w:rsidP="004D641B">
            <w:pPr>
              <w:spacing w:line="360" w:lineRule="auto"/>
              <w:jc w:val="both"/>
            </w:pPr>
            <w:r>
              <w:t xml:space="preserve">                 </w:t>
            </w:r>
            <w:r w:rsidRPr="005F3A73">
              <w:t xml:space="preserve">The given tissue sections show </w:t>
            </w:r>
            <w:r>
              <w:t xml:space="preserve">the presence of </w:t>
            </w:r>
            <w:proofErr w:type="spellStart"/>
            <w:r>
              <w:t>parakeratinized</w:t>
            </w:r>
            <w:proofErr w:type="spellEnd"/>
            <w:r>
              <w:t xml:space="preserve"> </w:t>
            </w:r>
            <w:r w:rsidRPr="005F3A73">
              <w:t>stratified squamous epithelium overlying a fibro</w:t>
            </w:r>
            <w:r w:rsidR="004D641B">
              <w:t>-</w:t>
            </w:r>
            <w:r w:rsidRPr="005F3A73">
              <w:t xml:space="preserve">cellular connective tissue stroma with </w:t>
            </w:r>
            <w:r w:rsidR="00E16E9E">
              <w:t xml:space="preserve">areas of </w:t>
            </w:r>
            <w:r w:rsidR="004D641B">
              <w:t xml:space="preserve">calcification in the form of </w:t>
            </w:r>
            <w:r w:rsidRPr="005F3A73">
              <w:t>trabeculae of woven bone</w:t>
            </w:r>
            <w:r>
              <w:t xml:space="preserve">. </w:t>
            </w:r>
            <w:r w:rsidRPr="005F3A73">
              <w:t>The</w:t>
            </w:r>
            <w:r>
              <w:t xml:space="preserve"> supporting</w:t>
            </w:r>
            <w:r w:rsidRPr="005F3A73">
              <w:t xml:space="preserve"> connective tissue stroma</w:t>
            </w:r>
            <w:r>
              <w:t xml:space="preserve"> exhibits</w:t>
            </w:r>
            <w:r w:rsidRPr="005F3A73">
              <w:t xml:space="preserve"> dense bundles of collagen, plump fibroblasts and chronic inflammatory cell infiltrate.</w:t>
            </w:r>
          </w:p>
        </w:tc>
      </w:tr>
      <w:tr w:rsidR="001C5DA6" w:rsidRPr="008323E3" w14:paraId="0F012EF9" w14:textId="77777777" w:rsidTr="00012995">
        <w:trPr>
          <w:gridAfter w:val="1"/>
          <w:wAfter w:w="6" w:type="dxa"/>
          <w:trHeight w:val="1021"/>
        </w:trPr>
        <w:tc>
          <w:tcPr>
            <w:tcW w:w="9792" w:type="dxa"/>
            <w:gridSpan w:val="4"/>
          </w:tcPr>
          <w:p w14:paraId="0F012EF6" w14:textId="77777777" w:rsidR="001C5DA6" w:rsidRDefault="001C5DA6" w:rsidP="001C5DA6">
            <w:r w:rsidRPr="00EB01D8">
              <w:rPr>
                <w:b/>
              </w:rPr>
              <w:t xml:space="preserve">DIAGNOSIS: </w:t>
            </w:r>
            <w:r w:rsidR="00E606BD" w:rsidRPr="00E606BD">
              <w:t>Suggestive of……</w:t>
            </w:r>
            <w:r w:rsidR="00467EEA" w:rsidRPr="000213B0">
              <w:t xml:space="preserve"> </w:t>
            </w:r>
          </w:p>
          <w:p w14:paraId="7154970A" w14:textId="77777777" w:rsidR="00AD309F" w:rsidRDefault="00AD309F" w:rsidP="00CD3A00">
            <w:pPr>
              <w:jc w:val="center"/>
              <w:rPr>
                <w:b/>
              </w:rPr>
            </w:pPr>
          </w:p>
          <w:p w14:paraId="0F012EF8" w14:textId="0D0CF679" w:rsidR="00E606BD" w:rsidRPr="008D0E5B" w:rsidRDefault="005F3A73" w:rsidP="00CD3A00">
            <w:pPr>
              <w:jc w:val="center"/>
              <w:rPr>
                <w:b/>
              </w:rPr>
            </w:pPr>
            <w:r>
              <w:rPr>
                <w:b/>
              </w:rPr>
              <w:t>Peripheral Ossifying Fibroma</w:t>
            </w:r>
          </w:p>
        </w:tc>
      </w:tr>
    </w:tbl>
    <w:p w14:paraId="77EA19D2" w14:textId="77777777" w:rsidR="004D4C86" w:rsidRDefault="004D4C86" w:rsidP="004570F4">
      <w:pPr>
        <w:ind w:hanging="426"/>
        <w:rPr>
          <w:rFonts w:ascii="Arial Narrow" w:hAnsi="Arial Narrow"/>
          <w:b/>
        </w:rPr>
      </w:pPr>
    </w:p>
    <w:p w14:paraId="5246B5B2" w14:textId="77777777" w:rsidR="008569AD" w:rsidRDefault="008569AD" w:rsidP="004570F4">
      <w:pPr>
        <w:ind w:hanging="426"/>
        <w:rPr>
          <w:rFonts w:ascii="Arial Narrow" w:hAnsi="Arial Narrow"/>
          <w:b/>
        </w:rPr>
      </w:pPr>
    </w:p>
    <w:p w14:paraId="3122B367" w14:textId="77777777" w:rsidR="008569AD" w:rsidRDefault="008569AD" w:rsidP="004570F4">
      <w:pPr>
        <w:ind w:hanging="426"/>
        <w:rPr>
          <w:rFonts w:ascii="Arial Narrow" w:hAnsi="Arial Narrow"/>
          <w:b/>
        </w:rPr>
      </w:pPr>
    </w:p>
    <w:p w14:paraId="0F012EFD" w14:textId="573626F0" w:rsidR="004531E3" w:rsidRDefault="00097F9C" w:rsidP="004D641B">
      <w:pPr>
        <w:ind w:hanging="426"/>
        <w:jc w:val="center"/>
        <w:rPr>
          <w:rFonts w:ascii="Arial Narrow" w:hAnsi="Arial Narrow"/>
          <w:b/>
        </w:rPr>
      </w:pPr>
      <w:r w:rsidRPr="00B749FB">
        <w:rPr>
          <w:rFonts w:ascii="Arial Narrow" w:hAnsi="Arial Narrow"/>
          <w:b/>
        </w:rPr>
        <w:t>Date:</w:t>
      </w:r>
      <w:r w:rsidR="003B1535">
        <w:rPr>
          <w:rFonts w:ascii="Arial Narrow" w:hAnsi="Arial Narrow"/>
          <w:b/>
        </w:rPr>
        <w:t xml:space="preserve"> </w:t>
      </w:r>
      <w:r w:rsidR="0002002A">
        <w:rPr>
          <w:rFonts w:ascii="Arial Narrow" w:hAnsi="Arial Narrow"/>
          <w:b/>
        </w:rPr>
        <w:t xml:space="preserve"> </w:t>
      </w:r>
      <w:r w:rsidR="004D641B">
        <w:rPr>
          <w:rFonts w:ascii="Arial Narrow" w:hAnsi="Arial Narrow"/>
          <w:b/>
        </w:rPr>
        <w:t>06</w:t>
      </w:r>
      <w:r w:rsidR="00C7142B">
        <w:rPr>
          <w:rFonts w:ascii="Arial Narrow" w:hAnsi="Arial Narrow"/>
          <w:b/>
        </w:rPr>
        <w:t>-</w:t>
      </w:r>
      <w:r w:rsidR="008569AD">
        <w:rPr>
          <w:rFonts w:ascii="Arial Narrow" w:hAnsi="Arial Narrow"/>
          <w:b/>
        </w:rPr>
        <w:t>0</w:t>
      </w:r>
      <w:r w:rsidR="0002002A">
        <w:rPr>
          <w:rFonts w:ascii="Arial Narrow" w:hAnsi="Arial Narrow"/>
          <w:b/>
        </w:rPr>
        <w:t>1</w:t>
      </w:r>
      <w:r>
        <w:rPr>
          <w:rFonts w:ascii="Arial Narrow" w:hAnsi="Arial Narrow"/>
          <w:b/>
        </w:rPr>
        <w:t>-</w:t>
      </w:r>
      <w:r w:rsidRPr="00B749FB">
        <w:rPr>
          <w:rFonts w:ascii="Arial Narrow" w:hAnsi="Arial Narrow"/>
          <w:b/>
        </w:rPr>
        <w:t>20</w:t>
      </w:r>
      <w:r w:rsidR="008569AD">
        <w:rPr>
          <w:rFonts w:ascii="Arial Narrow" w:hAnsi="Arial Narrow"/>
          <w:b/>
        </w:rPr>
        <w:t>20</w:t>
      </w:r>
      <w:r w:rsidRPr="00B749FB">
        <w:rPr>
          <w:rFonts w:ascii="Arial Narrow" w:hAnsi="Arial Narrow"/>
          <w:b/>
        </w:rPr>
        <w:t xml:space="preserve">                                                             </w:t>
      </w:r>
      <w:r>
        <w:rPr>
          <w:rFonts w:ascii="Arial Narrow" w:hAnsi="Arial Narrow"/>
          <w:b/>
        </w:rPr>
        <w:t xml:space="preserve">                    </w:t>
      </w:r>
      <w:r w:rsidRPr="00B749FB">
        <w:rPr>
          <w:rFonts w:ascii="Arial Narrow" w:hAnsi="Arial Narrow"/>
          <w:b/>
        </w:rPr>
        <w:t xml:space="preserve">  Head of the Department</w:t>
      </w:r>
    </w:p>
    <w:sectPr w:rsidR="004531E3" w:rsidSect="00FD1920">
      <w:pgSz w:w="12240" w:h="15840"/>
      <w:pgMar w:top="1080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97123"/>
    <w:multiLevelType w:val="hybridMultilevel"/>
    <w:tmpl w:val="53AE97B4"/>
    <w:lvl w:ilvl="0" w:tplc="4F5E5C46">
      <w:start w:val="1"/>
      <w:numFmt w:val="upperRoman"/>
      <w:lvlText w:val="%1."/>
      <w:lvlJc w:val="left"/>
      <w:pPr>
        <w:ind w:left="6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72" w:hanging="360"/>
      </w:pPr>
    </w:lvl>
    <w:lvl w:ilvl="2" w:tplc="4009001B" w:tentative="1">
      <w:start w:val="1"/>
      <w:numFmt w:val="lowerRoman"/>
      <w:lvlText w:val="%3."/>
      <w:lvlJc w:val="right"/>
      <w:pPr>
        <w:ind w:left="1692" w:hanging="180"/>
      </w:pPr>
    </w:lvl>
    <w:lvl w:ilvl="3" w:tplc="4009000F" w:tentative="1">
      <w:start w:val="1"/>
      <w:numFmt w:val="decimal"/>
      <w:lvlText w:val="%4."/>
      <w:lvlJc w:val="left"/>
      <w:pPr>
        <w:ind w:left="2412" w:hanging="360"/>
      </w:pPr>
    </w:lvl>
    <w:lvl w:ilvl="4" w:tplc="40090019" w:tentative="1">
      <w:start w:val="1"/>
      <w:numFmt w:val="lowerLetter"/>
      <w:lvlText w:val="%5."/>
      <w:lvlJc w:val="left"/>
      <w:pPr>
        <w:ind w:left="3132" w:hanging="360"/>
      </w:pPr>
    </w:lvl>
    <w:lvl w:ilvl="5" w:tplc="4009001B" w:tentative="1">
      <w:start w:val="1"/>
      <w:numFmt w:val="lowerRoman"/>
      <w:lvlText w:val="%6."/>
      <w:lvlJc w:val="right"/>
      <w:pPr>
        <w:ind w:left="3852" w:hanging="180"/>
      </w:pPr>
    </w:lvl>
    <w:lvl w:ilvl="6" w:tplc="4009000F" w:tentative="1">
      <w:start w:val="1"/>
      <w:numFmt w:val="decimal"/>
      <w:lvlText w:val="%7."/>
      <w:lvlJc w:val="left"/>
      <w:pPr>
        <w:ind w:left="4572" w:hanging="360"/>
      </w:pPr>
    </w:lvl>
    <w:lvl w:ilvl="7" w:tplc="40090019" w:tentative="1">
      <w:start w:val="1"/>
      <w:numFmt w:val="lowerLetter"/>
      <w:lvlText w:val="%8."/>
      <w:lvlJc w:val="left"/>
      <w:pPr>
        <w:ind w:left="5292" w:hanging="360"/>
      </w:pPr>
    </w:lvl>
    <w:lvl w:ilvl="8" w:tplc="4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 w15:restartNumberingAfterBreak="0">
    <w:nsid w:val="350C49E4"/>
    <w:multiLevelType w:val="hybridMultilevel"/>
    <w:tmpl w:val="912E3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128EE"/>
    <w:multiLevelType w:val="hybridMultilevel"/>
    <w:tmpl w:val="4AAC26B0"/>
    <w:lvl w:ilvl="0" w:tplc="8EF6ECAC">
      <w:start w:val="24"/>
      <w:numFmt w:val="bullet"/>
      <w:lvlText w:val="-"/>
      <w:lvlJc w:val="left"/>
      <w:pPr>
        <w:ind w:left="252" w:hanging="360"/>
      </w:pPr>
      <w:rPr>
        <w:rFonts w:ascii="Arial Narrow" w:eastAsia="MS Mincho" w:hAnsi="Arial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3" w15:restartNumberingAfterBreak="0">
    <w:nsid w:val="72BC5C0C"/>
    <w:multiLevelType w:val="hybridMultilevel"/>
    <w:tmpl w:val="239222E8"/>
    <w:lvl w:ilvl="0" w:tplc="BB3A3150">
      <w:start w:val="24"/>
      <w:numFmt w:val="bullet"/>
      <w:lvlText w:val="-"/>
      <w:lvlJc w:val="left"/>
      <w:pPr>
        <w:ind w:left="252" w:hanging="360"/>
      </w:pPr>
      <w:rPr>
        <w:rFonts w:ascii="Arial Narrow" w:eastAsia="MS Mincho" w:hAnsi="Arial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 w16cid:durableId="734669308">
    <w:abstractNumId w:val="1"/>
  </w:num>
  <w:num w:numId="2" w16cid:durableId="1572934145">
    <w:abstractNumId w:val="0"/>
  </w:num>
  <w:num w:numId="3" w16cid:durableId="856774576">
    <w:abstractNumId w:val="2"/>
  </w:num>
  <w:num w:numId="4" w16cid:durableId="1165242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52"/>
    <w:rsid w:val="00001457"/>
    <w:rsid w:val="00002892"/>
    <w:rsid w:val="00003EAB"/>
    <w:rsid w:val="00004FEC"/>
    <w:rsid w:val="00005247"/>
    <w:rsid w:val="00010187"/>
    <w:rsid w:val="00011A61"/>
    <w:rsid w:val="00012995"/>
    <w:rsid w:val="00012D54"/>
    <w:rsid w:val="00015BD8"/>
    <w:rsid w:val="000173B2"/>
    <w:rsid w:val="000175CA"/>
    <w:rsid w:val="0002002A"/>
    <w:rsid w:val="00020067"/>
    <w:rsid w:val="00021CE7"/>
    <w:rsid w:val="00025A37"/>
    <w:rsid w:val="00025F5E"/>
    <w:rsid w:val="00027F4B"/>
    <w:rsid w:val="00030C70"/>
    <w:rsid w:val="00031C4D"/>
    <w:rsid w:val="00031D00"/>
    <w:rsid w:val="00032CBA"/>
    <w:rsid w:val="0004165A"/>
    <w:rsid w:val="000439A5"/>
    <w:rsid w:val="000445B7"/>
    <w:rsid w:val="0004484A"/>
    <w:rsid w:val="00053A5A"/>
    <w:rsid w:val="00057EE4"/>
    <w:rsid w:val="000619ED"/>
    <w:rsid w:val="00061FF9"/>
    <w:rsid w:val="00063C5F"/>
    <w:rsid w:val="000648A1"/>
    <w:rsid w:val="000662C1"/>
    <w:rsid w:val="00073ADA"/>
    <w:rsid w:val="000740D6"/>
    <w:rsid w:val="000742C5"/>
    <w:rsid w:val="00074959"/>
    <w:rsid w:val="000750A2"/>
    <w:rsid w:val="000754C9"/>
    <w:rsid w:val="00076013"/>
    <w:rsid w:val="00076132"/>
    <w:rsid w:val="000815F5"/>
    <w:rsid w:val="00082D70"/>
    <w:rsid w:val="00082D79"/>
    <w:rsid w:val="000845D7"/>
    <w:rsid w:val="000847FF"/>
    <w:rsid w:val="00084E73"/>
    <w:rsid w:val="00086C09"/>
    <w:rsid w:val="00087C01"/>
    <w:rsid w:val="000915F2"/>
    <w:rsid w:val="00092700"/>
    <w:rsid w:val="000938CD"/>
    <w:rsid w:val="00093949"/>
    <w:rsid w:val="00093AB3"/>
    <w:rsid w:val="0009465D"/>
    <w:rsid w:val="0009611A"/>
    <w:rsid w:val="000975F5"/>
    <w:rsid w:val="00097E18"/>
    <w:rsid w:val="00097F9C"/>
    <w:rsid w:val="000A5A66"/>
    <w:rsid w:val="000A5CFE"/>
    <w:rsid w:val="000A6700"/>
    <w:rsid w:val="000B26B6"/>
    <w:rsid w:val="000B2F82"/>
    <w:rsid w:val="000B3A03"/>
    <w:rsid w:val="000B593F"/>
    <w:rsid w:val="000B7C17"/>
    <w:rsid w:val="000C0104"/>
    <w:rsid w:val="000C0E44"/>
    <w:rsid w:val="000C167D"/>
    <w:rsid w:val="000C1FCC"/>
    <w:rsid w:val="000C2AC9"/>
    <w:rsid w:val="000C337B"/>
    <w:rsid w:val="000C3E27"/>
    <w:rsid w:val="000C58D4"/>
    <w:rsid w:val="000C7FA1"/>
    <w:rsid w:val="000D443A"/>
    <w:rsid w:val="000D7C0B"/>
    <w:rsid w:val="000E181B"/>
    <w:rsid w:val="000E29D8"/>
    <w:rsid w:val="000E393B"/>
    <w:rsid w:val="000E4686"/>
    <w:rsid w:val="000E5982"/>
    <w:rsid w:val="000F2073"/>
    <w:rsid w:val="000F6188"/>
    <w:rsid w:val="000F731D"/>
    <w:rsid w:val="000F7D34"/>
    <w:rsid w:val="00100952"/>
    <w:rsid w:val="00103671"/>
    <w:rsid w:val="001041AC"/>
    <w:rsid w:val="00104554"/>
    <w:rsid w:val="00107523"/>
    <w:rsid w:val="00111A85"/>
    <w:rsid w:val="001124F4"/>
    <w:rsid w:val="001137EF"/>
    <w:rsid w:val="00117C26"/>
    <w:rsid w:val="00120B38"/>
    <w:rsid w:val="00121333"/>
    <w:rsid w:val="00122E26"/>
    <w:rsid w:val="00123BA9"/>
    <w:rsid w:val="00124002"/>
    <w:rsid w:val="00124C71"/>
    <w:rsid w:val="00125BB1"/>
    <w:rsid w:val="00126DF6"/>
    <w:rsid w:val="0012706D"/>
    <w:rsid w:val="00127963"/>
    <w:rsid w:val="0013078D"/>
    <w:rsid w:val="001307AE"/>
    <w:rsid w:val="0013124A"/>
    <w:rsid w:val="001313E8"/>
    <w:rsid w:val="00132217"/>
    <w:rsid w:val="00136D19"/>
    <w:rsid w:val="00140BE6"/>
    <w:rsid w:val="00142CE5"/>
    <w:rsid w:val="001444E7"/>
    <w:rsid w:val="00146C79"/>
    <w:rsid w:val="00151077"/>
    <w:rsid w:val="00151F30"/>
    <w:rsid w:val="00154058"/>
    <w:rsid w:val="001565DD"/>
    <w:rsid w:val="001566D9"/>
    <w:rsid w:val="00157528"/>
    <w:rsid w:val="00157670"/>
    <w:rsid w:val="00157FC1"/>
    <w:rsid w:val="001610D3"/>
    <w:rsid w:val="00163B7B"/>
    <w:rsid w:val="00165504"/>
    <w:rsid w:val="0017032B"/>
    <w:rsid w:val="001742F2"/>
    <w:rsid w:val="001753F0"/>
    <w:rsid w:val="00176D62"/>
    <w:rsid w:val="001773A9"/>
    <w:rsid w:val="00177691"/>
    <w:rsid w:val="001821A8"/>
    <w:rsid w:val="001842CE"/>
    <w:rsid w:val="001856B4"/>
    <w:rsid w:val="001901B4"/>
    <w:rsid w:val="00192219"/>
    <w:rsid w:val="00192286"/>
    <w:rsid w:val="001928A3"/>
    <w:rsid w:val="0019446D"/>
    <w:rsid w:val="00195DFF"/>
    <w:rsid w:val="00197416"/>
    <w:rsid w:val="001A47F1"/>
    <w:rsid w:val="001A4973"/>
    <w:rsid w:val="001A5EB9"/>
    <w:rsid w:val="001B2733"/>
    <w:rsid w:val="001B3030"/>
    <w:rsid w:val="001B3FB6"/>
    <w:rsid w:val="001B638E"/>
    <w:rsid w:val="001C2D43"/>
    <w:rsid w:val="001C3785"/>
    <w:rsid w:val="001C4781"/>
    <w:rsid w:val="001C4C04"/>
    <w:rsid w:val="001C51CF"/>
    <w:rsid w:val="001C5DA6"/>
    <w:rsid w:val="001C5EF8"/>
    <w:rsid w:val="001D02B7"/>
    <w:rsid w:val="001D02EC"/>
    <w:rsid w:val="001D2687"/>
    <w:rsid w:val="001D31DF"/>
    <w:rsid w:val="001D3901"/>
    <w:rsid w:val="001D3B06"/>
    <w:rsid w:val="001D549F"/>
    <w:rsid w:val="001D619A"/>
    <w:rsid w:val="001E009C"/>
    <w:rsid w:val="001E0FA4"/>
    <w:rsid w:val="001E1F2A"/>
    <w:rsid w:val="001E207D"/>
    <w:rsid w:val="001E2346"/>
    <w:rsid w:val="001E35CC"/>
    <w:rsid w:val="001E404F"/>
    <w:rsid w:val="001E5093"/>
    <w:rsid w:val="001E79E8"/>
    <w:rsid w:val="001F02B8"/>
    <w:rsid w:val="001F0D53"/>
    <w:rsid w:val="001F2D42"/>
    <w:rsid w:val="001F4F68"/>
    <w:rsid w:val="001F5C06"/>
    <w:rsid w:val="0020157A"/>
    <w:rsid w:val="00203D40"/>
    <w:rsid w:val="00204FC3"/>
    <w:rsid w:val="00210227"/>
    <w:rsid w:val="00214020"/>
    <w:rsid w:val="0021424E"/>
    <w:rsid w:val="00220202"/>
    <w:rsid w:val="00220BC9"/>
    <w:rsid w:val="00221D1B"/>
    <w:rsid w:val="002220DE"/>
    <w:rsid w:val="002231C4"/>
    <w:rsid w:val="00224955"/>
    <w:rsid w:val="002267FF"/>
    <w:rsid w:val="002278BC"/>
    <w:rsid w:val="00230A17"/>
    <w:rsid w:val="00231702"/>
    <w:rsid w:val="00231C8D"/>
    <w:rsid w:val="00231D63"/>
    <w:rsid w:val="002351C4"/>
    <w:rsid w:val="00237214"/>
    <w:rsid w:val="002378A0"/>
    <w:rsid w:val="00242C36"/>
    <w:rsid w:val="00244B71"/>
    <w:rsid w:val="0024723C"/>
    <w:rsid w:val="00250C70"/>
    <w:rsid w:val="00251828"/>
    <w:rsid w:val="002543B1"/>
    <w:rsid w:val="002555F7"/>
    <w:rsid w:val="002568BB"/>
    <w:rsid w:val="00261EAF"/>
    <w:rsid w:val="00263DD7"/>
    <w:rsid w:val="00266594"/>
    <w:rsid w:val="00266A38"/>
    <w:rsid w:val="00266FC3"/>
    <w:rsid w:val="002710D0"/>
    <w:rsid w:val="0027670A"/>
    <w:rsid w:val="00276FB5"/>
    <w:rsid w:val="0028059A"/>
    <w:rsid w:val="00280B00"/>
    <w:rsid w:val="00281177"/>
    <w:rsid w:val="0028173F"/>
    <w:rsid w:val="00281B8C"/>
    <w:rsid w:val="00282392"/>
    <w:rsid w:val="002866B5"/>
    <w:rsid w:val="00291A18"/>
    <w:rsid w:val="00292D8A"/>
    <w:rsid w:val="00293381"/>
    <w:rsid w:val="00293DA5"/>
    <w:rsid w:val="002955F3"/>
    <w:rsid w:val="00295AF8"/>
    <w:rsid w:val="002970B7"/>
    <w:rsid w:val="002A088D"/>
    <w:rsid w:val="002A11A4"/>
    <w:rsid w:val="002A53FB"/>
    <w:rsid w:val="002B0CFB"/>
    <w:rsid w:val="002B5259"/>
    <w:rsid w:val="002B6F3E"/>
    <w:rsid w:val="002C16EC"/>
    <w:rsid w:val="002C1933"/>
    <w:rsid w:val="002C612D"/>
    <w:rsid w:val="002C6F54"/>
    <w:rsid w:val="002D00DF"/>
    <w:rsid w:val="002D0E20"/>
    <w:rsid w:val="002D321C"/>
    <w:rsid w:val="002D3CA6"/>
    <w:rsid w:val="002D5150"/>
    <w:rsid w:val="002D5F60"/>
    <w:rsid w:val="002D7C16"/>
    <w:rsid w:val="002E3BB3"/>
    <w:rsid w:val="002E7490"/>
    <w:rsid w:val="002F2086"/>
    <w:rsid w:val="002F7D08"/>
    <w:rsid w:val="0030070F"/>
    <w:rsid w:val="00300ABE"/>
    <w:rsid w:val="00301C5A"/>
    <w:rsid w:val="00302530"/>
    <w:rsid w:val="003045AF"/>
    <w:rsid w:val="00307B6F"/>
    <w:rsid w:val="00311604"/>
    <w:rsid w:val="00312EA2"/>
    <w:rsid w:val="00315E18"/>
    <w:rsid w:val="00316E17"/>
    <w:rsid w:val="00316E41"/>
    <w:rsid w:val="003174E0"/>
    <w:rsid w:val="00321878"/>
    <w:rsid w:val="00324F66"/>
    <w:rsid w:val="003255A5"/>
    <w:rsid w:val="00327060"/>
    <w:rsid w:val="003312D6"/>
    <w:rsid w:val="00331ABA"/>
    <w:rsid w:val="003341C1"/>
    <w:rsid w:val="003342DB"/>
    <w:rsid w:val="003352C3"/>
    <w:rsid w:val="003362E4"/>
    <w:rsid w:val="003378DE"/>
    <w:rsid w:val="00340ED7"/>
    <w:rsid w:val="00343E8E"/>
    <w:rsid w:val="0034533B"/>
    <w:rsid w:val="003465C0"/>
    <w:rsid w:val="00347F89"/>
    <w:rsid w:val="00351008"/>
    <w:rsid w:val="0035348B"/>
    <w:rsid w:val="00356259"/>
    <w:rsid w:val="00356886"/>
    <w:rsid w:val="00360B6A"/>
    <w:rsid w:val="00361485"/>
    <w:rsid w:val="00362F60"/>
    <w:rsid w:val="00365CA0"/>
    <w:rsid w:val="00365D74"/>
    <w:rsid w:val="00365EED"/>
    <w:rsid w:val="0036624B"/>
    <w:rsid w:val="003704B8"/>
    <w:rsid w:val="00372123"/>
    <w:rsid w:val="00372BC8"/>
    <w:rsid w:val="0037338E"/>
    <w:rsid w:val="00376878"/>
    <w:rsid w:val="00380FCF"/>
    <w:rsid w:val="00381B11"/>
    <w:rsid w:val="00381D2D"/>
    <w:rsid w:val="0038254B"/>
    <w:rsid w:val="003857DD"/>
    <w:rsid w:val="00386FE4"/>
    <w:rsid w:val="00387E8F"/>
    <w:rsid w:val="0039278F"/>
    <w:rsid w:val="00395C5F"/>
    <w:rsid w:val="00396A23"/>
    <w:rsid w:val="00397119"/>
    <w:rsid w:val="0039788B"/>
    <w:rsid w:val="00397B71"/>
    <w:rsid w:val="003A2A26"/>
    <w:rsid w:val="003A370C"/>
    <w:rsid w:val="003A376B"/>
    <w:rsid w:val="003A3BC4"/>
    <w:rsid w:val="003A4B94"/>
    <w:rsid w:val="003A4E75"/>
    <w:rsid w:val="003A6579"/>
    <w:rsid w:val="003A7AB5"/>
    <w:rsid w:val="003B1535"/>
    <w:rsid w:val="003B711B"/>
    <w:rsid w:val="003C053A"/>
    <w:rsid w:val="003C0801"/>
    <w:rsid w:val="003C0D07"/>
    <w:rsid w:val="003C3FC4"/>
    <w:rsid w:val="003C4CCD"/>
    <w:rsid w:val="003D1641"/>
    <w:rsid w:val="003D3610"/>
    <w:rsid w:val="003D4A32"/>
    <w:rsid w:val="003D69F0"/>
    <w:rsid w:val="003D7C79"/>
    <w:rsid w:val="003E0B8B"/>
    <w:rsid w:val="003E4042"/>
    <w:rsid w:val="003E40A9"/>
    <w:rsid w:val="003E4582"/>
    <w:rsid w:val="003E4D96"/>
    <w:rsid w:val="003E7C0B"/>
    <w:rsid w:val="003F11C4"/>
    <w:rsid w:val="003F12B3"/>
    <w:rsid w:val="003F1A10"/>
    <w:rsid w:val="003F2847"/>
    <w:rsid w:val="003F6780"/>
    <w:rsid w:val="004024F9"/>
    <w:rsid w:val="00403CFA"/>
    <w:rsid w:val="00404C3C"/>
    <w:rsid w:val="00405FC1"/>
    <w:rsid w:val="0041216A"/>
    <w:rsid w:val="0041570D"/>
    <w:rsid w:val="0041752E"/>
    <w:rsid w:val="00420A97"/>
    <w:rsid w:val="00421C00"/>
    <w:rsid w:val="00423BB8"/>
    <w:rsid w:val="00423C2E"/>
    <w:rsid w:val="004249D5"/>
    <w:rsid w:val="00427574"/>
    <w:rsid w:val="00432E16"/>
    <w:rsid w:val="0043333B"/>
    <w:rsid w:val="0043714C"/>
    <w:rsid w:val="00442BA7"/>
    <w:rsid w:val="00445218"/>
    <w:rsid w:val="0044534E"/>
    <w:rsid w:val="00446664"/>
    <w:rsid w:val="00450400"/>
    <w:rsid w:val="00450952"/>
    <w:rsid w:val="00450B08"/>
    <w:rsid w:val="00450B70"/>
    <w:rsid w:val="004531E3"/>
    <w:rsid w:val="00454ABD"/>
    <w:rsid w:val="00455081"/>
    <w:rsid w:val="004570F4"/>
    <w:rsid w:val="0045796A"/>
    <w:rsid w:val="004605A5"/>
    <w:rsid w:val="0046413F"/>
    <w:rsid w:val="004652BF"/>
    <w:rsid w:val="00465A65"/>
    <w:rsid w:val="00467107"/>
    <w:rsid w:val="00467EEA"/>
    <w:rsid w:val="0047070D"/>
    <w:rsid w:val="004712D4"/>
    <w:rsid w:val="00471672"/>
    <w:rsid w:val="00472EC9"/>
    <w:rsid w:val="004739BF"/>
    <w:rsid w:val="004749E2"/>
    <w:rsid w:val="00475B03"/>
    <w:rsid w:val="0047740D"/>
    <w:rsid w:val="00477D6B"/>
    <w:rsid w:val="00480402"/>
    <w:rsid w:val="004822E4"/>
    <w:rsid w:val="00482E2C"/>
    <w:rsid w:val="00484986"/>
    <w:rsid w:val="00484DC6"/>
    <w:rsid w:val="0048557E"/>
    <w:rsid w:val="0048588D"/>
    <w:rsid w:val="00487515"/>
    <w:rsid w:val="00490696"/>
    <w:rsid w:val="00491CDC"/>
    <w:rsid w:val="00494D83"/>
    <w:rsid w:val="004A0C56"/>
    <w:rsid w:val="004A1660"/>
    <w:rsid w:val="004A7AB7"/>
    <w:rsid w:val="004B2BF0"/>
    <w:rsid w:val="004B2F38"/>
    <w:rsid w:val="004B5110"/>
    <w:rsid w:val="004B60C6"/>
    <w:rsid w:val="004B6997"/>
    <w:rsid w:val="004C0621"/>
    <w:rsid w:val="004C062D"/>
    <w:rsid w:val="004C1916"/>
    <w:rsid w:val="004C2332"/>
    <w:rsid w:val="004C5133"/>
    <w:rsid w:val="004C5CFC"/>
    <w:rsid w:val="004C64F0"/>
    <w:rsid w:val="004C7581"/>
    <w:rsid w:val="004C7EB6"/>
    <w:rsid w:val="004D2923"/>
    <w:rsid w:val="004D4C86"/>
    <w:rsid w:val="004D638A"/>
    <w:rsid w:val="004D641B"/>
    <w:rsid w:val="004E1A02"/>
    <w:rsid w:val="004E329F"/>
    <w:rsid w:val="004E3B56"/>
    <w:rsid w:val="004E4387"/>
    <w:rsid w:val="004E59E7"/>
    <w:rsid w:val="004F532E"/>
    <w:rsid w:val="004F66BA"/>
    <w:rsid w:val="004F6B24"/>
    <w:rsid w:val="004F70E2"/>
    <w:rsid w:val="004F72F9"/>
    <w:rsid w:val="00500280"/>
    <w:rsid w:val="00500BB1"/>
    <w:rsid w:val="0050698A"/>
    <w:rsid w:val="005120B5"/>
    <w:rsid w:val="005127D2"/>
    <w:rsid w:val="005153C0"/>
    <w:rsid w:val="005203F9"/>
    <w:rsid w:val="0052429C"/>
    <w:rsid w:val="0052496D"/>
    <w:rsid w:val="00524C2F"/>
    <w:rsid w:val="005269C1"/>
    <w:rsid w:val="00526A0C"/>
    <w:rsid w:val="005274D5"/>
    <w:rsid w:val="00530538"/>
    <w:rsid w:val="00530E37"/>
    <w:rsid w:val="00531374"/>
    <w:rsid w:val="005317CC"/>
    <w:rsid w:val="005328C4"/>
    <w:rsid w:val="00540EDB"/>
    <w:rsid w:val="00542C44"/>
    <w:rsid w:val="00544F60"/>
    <w:rsid w:val="00545447"/>
    <w:rsid w:val="00545B15"/>
    <w:rsid w:val="005464C4"/>
    <w:rsid w:val="00547FC9"/>
    <w:rsid w:val="00550165"/>
    <w:rsid w:val="005514FC"/>
    <w:rsid w:val="00554A56"/>
    <w:rsid w:val="00557D8E"/>
    <w:rsid w:val="00557EB7"/>
    <w:rsid w:val="00557F7A"/>
    <w:rsid w:val="00565412"/>
    <w:rsid w:val="00565B5F"/>
    <w:rsid w:val="005662E9"/>
    <w:rsid w:val="005736C3"/>
    <w:rsid w:val="00574DFD"/>
    <w:rsid w:val="0057604C"/>
    <w:rsid w:val="00577014"/>
    <w:rsid w:val="00577A21"/>
    <w:rsid w:val="00584515"/>
    <w:rsid w:val="00587109"/>
    <w:rsid w:val="0059203F"/>
    <w:rsid w:val="00592D0F"/>
    <w:rsid w:val="005948AC"/>
    <w:rsid w:val="005A090D"/>
    <w:rsid w:val="005A6754"/>
    <w:rsid w:val="005A784B"/>
    <w:rsid w:val="005B0D29"/>
    <w:rsid w:val="005B1859"/>
    <w:rsid w:val="005B2A9F"/>
    <w:rsid w:val="005B2F3F"/>
    <w:rsid w:val="005B4804"/>
    <w:rsid w:val="005B59E0"/>
    <w:rsid w:val="005B5E98"/>
    <w:rsid w:val="005B5EB9"/>
    <w:rsid w:val="005B7D85"/>
    <w:rsid w:val="005C0092"/>
    <w:rsid w:val="005C15F0"/>
    <w:rsid w:val="005C16BF"/>
    <w:rsid w:val="005C2804"/>
    <w:rsid w:val="005C3124"/>
    <w:rsid w:val="005C4250"/>
    <w:rsid w:val="005C518D"/>
    <w:rsid w:val="005C62A6"/>
    <w:rsid w:val="005C6454"/>
    <w:rsid w:val="005D101C"/>
    <w:rsid w:val="005D1E51"/>
    <w:rsid w:val="005D2399"/>
    <w:rsid w:val="005D440C"/>
    <w:rsid w:val="005D7876"/>
    <w:rsid w:val="005E2967"/>
    <w:rsid w:val="005E3996"/>
    <w:rsid w:val="005E5721"/>
    <w:rsid w:val="005E5FCF"/>
    <w:rsid w:val="005E635D"/>
    <w:rsid w:val="005F0A07"/>
    <w:rsid w:val="005F1201"/>
    <w:rsid w:val="005F293C"/>
    <w:rsid w:val="005F3A73"/>
    <w:rsid w:val="005F5CE8"/>
    <w:rsid w:val="0060232C"/>
    <w:rsid w:val="00603BA5"/>
    <w:rsid w:val="00605AE3"/>
    <w:rsid w:val="00610410"/>
    <w:rsid w:val="006134BC"/>
    <w:rsid w:val="00613507"/>
    <w:rsid w:val="006138BA"/>
    <w:rsid w:val="006143DF"/>
    <w:rsid w:val="00614C2D"/>
    <w:rsid w:val="00614E70"/>
    <w:rsid w:val="00616B9C"/>
    <w:rsid w:val="00617ED0"/>
    <w:rsid w:val="006215E9"/>
    <w:rsid w:val="00626A6F"/>
    <w:rsid w:val="00626B9A"/>
    <w:rsid w:val="00627BBA"/>
    <w:rsid w:val="00631F82"/>
    <w:rsid w:val="006357BB"/>
    <w:rsid w:val="00637BE0"/>
    <w:rsid w:val="00640A49"/>
    <w:rsid w:val="00640FCA"/>
    <w:rsid w:val="00641928"/>
    <w:rsid w:val="00641E39"/>
    <w:rsid w:val="00641EBF"/>
    <w:rsid w:val="0064240C"/>
    <w:rsid w:val="006450F2"/>
    <w:rsid w:val="006454AC"/>
    <w:rsid w:val="00645B39"/>
    <w:rsid w:val="0065013F"/>
    <w:rsid w:val="0065077D"/>
    <w:rsid w:val="006515C4"/>
    <w:rsid w:val="00654660"/>
    <w:rsid w:val="00654AAE"/>
    <w:rsid w:val="006551A3"/>
    <w:rsid w:val="006577DF"/>
    <w:rsid w:val="0065780F"/>
    <w:rsid w:val="00657C07"/>
    <w:rsid w:val="00657EE4"/>
    <w:rsid w:val="00660542"/>
    <w:rsid w:val="006612E1"/>
    <w:rsid w:val="006613F2"/>
    <w:rsid w:val="006616C3"/>
    <w:rsid w:val="00664425"/>
    <w:rsid w:val="00664FD9"/>
    <w:rsid w:val="00665CDC"/>
    <w:rsid w:val="00667158"/>
    <w:rsid w:val="00667DBD"/>
    <w:rsid w:val="00671136"/>
    <w:rsid w:val="00671856"/>
    <w:rsid w:val="006741F1"/>
    <w:rsid w:val="00675EEF"/>
    <w:rsid w:val="006767BD"/>
    <w:rsid w:val="0067780B"/>
    <w:rsid w:val="0068236F"/>
    <w:rsid w:val="006836E9"/>
    <w:rsid w:val="00686277"/>
    <w:rsid w:val="00686466"/>
    <w:rsid w:val="006939FA"/>
    <w:rsid w:val="00694A26"/>
    <w:rsid w:val="00695313"/>
    <w:rsid w:val="00695318"/>
    <w:rsid w:val="006968F5"/>
    <w:rsid w:val="006A20C7"/>
    <w:rsid w:val="006A281B"/>
    <w:rsid w:val="006A5D68"/>
    <w:rsid w:val="006B03DB"/>
    <w:rsid w:val="006B0F78"/>
    <w:rsid w:val="006B772D"/>
    <w:rsid w:val="006C1E92"/>
    <w:rsid w:val="006C21A4"/>
    <w:rsid w:val="006C2F84"/>
    <w:rsid w:val="006C338D"/>
    <w:rsid w:val="006C3476"/>
    <w:rsid w:val="006C3A95"/>
    <w:rsid w:val="006C3F56"/>
    <w:rsid w:val="006C55B0"/>
    <w:rsid w:val="006D144D"/>
    <w:rsid w:val="006D261C"/>
    <w:rsid w:val="006D2798"/>
    <w:rsid w:val="006D2EB1"/>
    <w:rsid w:val="006D3E46"/>
    <w:rsid w:val="006D4A0A"/>
    <w:rsid w:val="006D588C"/>
    <w:rsid w:val="006D5986"/>
    <w:rsid w:val="006F5510"/>
    <w:rsid w:val="006F62AE"/>
    <w:rsid w:val="006F7325"/>
    <w:rsid w:val="00701DE9"/>
    <w:rsid w:val="00703CF3"/>
    <w:rsid w:val="00704318"/>
    <w:rsid w:val="00704F21"/>
    <w:rsid w:val="00706452"/>
    <w:rsid w:val="00707286"/>
    <w:rsid w:val="00710CAE"/>
    <w:rsid w:val="00714097"/>
    <w:rsid w:val="007140C2"/>
    <w:rsid w:val="00714132"/>
    <w:rsid w:val="00714A7B"/>
    <w:rsid w:val="0071522F"/>
    <w:rsid w:val="00715F06"/>
    <w:rsid w:val="0071726D"/>
    <w:rsid w:val="007179AE"/>
    <w:rsid w:val="007221E3"/>
    <w:rsid w:val="007238E1"/>
    <w:rsid w:val="00724BE3"/>
    <w:rsid w:val="007256FB"/>
    <w:rsid w:val="00725AF3"/>
    <w:rsid w:val="00726FF4"/>
    <w:rsid w:val="00726FF9"/>
    <w:rsid w:val="00731484"/>
    <w:rsid w:val="0073181D"/>
    <w:rsid w:val="00731EDF"/>
    <w:rsid w:val="007338FC"/>
    <w:rsid w:val="00733C3C"/>
    <w:rsid w:val="00735F5A"/>
    <w:rsid w:val="007372EE"/>
    <w:rsid w:val="007374BF"/>
    <w:rsid w:val="00744120"/>
    <w:rsid w:val="00744AC3"/>
    <w:rsid w:val="00746BAB"/>
    <w:rsid w:val="00750E43"/>
    <w:rsid w:val="0075130D"/>
    <w:rsid w:val="0075136C"/>
    <w:rsid w:val="00751454"/>
    <w:rsid w:val="007538DA"/>
    <w:rsid w:val="00755353"/>
    <w:rsid w:val="00756181"/>
    <w:rsid w:val="007566A8"/>
    <w:rsid w:val="00756950"/>
    <w:rsid w:val="00757150"/>
    <w:rsid w:val="00757FFD"/>
    <w:rsid w:val="007601C2"/>
    <w:rsid w:val="00762D18"/>
    <w:rsid w:val="00764823"/>
    <w:rsid w:val="00764E1C"/>
    <w:rsid w:val="007653DE"/>
    <w:rsid w:val="00765BC3"/>
    <w:rsid w:val="00765ED6"/>
    <w:rsid w:val="00770A19"/>
    <w:rsid w:val="00773E1B"/>
    <w:rsid w:val="00775900"/>
    <w:rsid w:val="00776C19"/>
    <w:rsid w:val="00780654"/>
    <w:rsid w:val="00781466"/>
    <w:rsid w:val="00782A7F"/>
    <w:rsid w:val="0078344A"/>
    <w:rsid w:val="00785647"/>
    <w:rsid w:val="00787D02"/>
    <w:rsid w:val="007910FB"/>
    <w:rsid w:val="00792531"/>
    <w:rsid w:val="007946D0"/>
    <w:rsid w:val="0079588B"/>
    <w:rsid w:val="007A4E9C"/>
    <w:rsid w:val="007A5AD9"/>
    <w:rsid w:val="007A6206"/>
    <w:rsid w:val="007A72DA"/>
    <w:rsid w:val="007B3400"/>
    <w:rsid w:val="007B34EE"/>
    <w:rsid w:val="007C2A76"/>
    <w:rsid w:val="007C4892"/>
    <w:rsid w:val="007C5A14"/>
    <w:rsid w:val="007C6346"/>
    <w:rsid w:val="007C63E0"/>
    <w:rsid w:val="007D06D9"/>
    <w:rsid w:val="007D0729"/>
    <w:rsid w:val="007D3DE1"/>
    <w:rsid w:val="007D436A"/>
    <w:rsid w:val="007D5100"/>
    <w:rsid w:val="007D6694"/>
    <w:rsid w:val="007E348F"/>
    <w:rsid w:val="007E3AC6"/>
    <w:rsid w:val="007E45C3"/>
    <w:rsid w:val="007E4CBF"/>
    <w:rsid w:val="007E4E86"/>
    <w:rsid w:val="007E50FC"/>
    <w:rsid w:val="007E5343"/>
    <w:rsid w:val="007E54F9"/>
    <w:rsid w:val="007E594B"/>
    <w:rsid w:val="007F07F8"/>
    <w:rsid w:val="007F1A01"/>
    <w:rsid w:val="007F1BFA"/>
    <w:rsid w:val="007F2F32"/>
    <w:rsid w:val="007F33C9"/>
    <w:rsid w:val="007F5D1D"/>
    <w:rsid w:val="00800DDA"/>
    <w:rsid w:val="008015A2"/>
    <w:rsid w:val="00801B7A"/>
    <w:rsid w:val="00801F59"/>
    <w:rsid w:val="00805C0D"/>
    <w:rsid w:val="0081088A"/>
    <w:rsid w:val="00811DF6"/>
    <w:rsid w:val="00813976"/>
    <w:rsid w:val="0081508B"/>
    <w:rsid w:val="00815ECF"/>
    <w:rsid w:val="00816E6A"/>
    <w:rsid w:val="0081733E"/>
    <w:rsid w:val="00817DBC"/>
    <w:rsid w:val="00821FE6"/>
    <w:rsid w:val="00822A57"/>
    <w:rsid w:val="008242CE"/>
    <w:rsid w:val="00826BD5"/>
    <w:rsid w:val="00831970"/>
    <w:rsid w:val="00831F7B"/>
    <w:rsid w:val="00832121"/>
    <w:rsid w:val="00833220"/>
    <w:rsid w:val="008338CF"/>
    <w:rsid w:val="00834063"/>
    <w:rsid w:val="00840F41"/>
    <w:rsid w:val="00841716"/>
    <w:rsid w:val="0084432E"/>
    <w:rsid w:val="008451D3"/>
    <w:rsid w:val="00847AC1"/>
    <w:rsid w:val="008533E5"/>
    <w:rsid w:val="00854378"/>
    <w:rsid w:val="00854D5C"/>
    <w:rsid w:val="008564BA"/>
    <w:rsid w:val="008569AD"/>
    <w:rsid w:val="00856DD0"/>
    <w:rsid w:val="008600A1"/>
    <w:rsid w:val="00860EE3"/>
    <w:rsid w:val="00861522"/>
    <w:rsid w:val="008627C9"/>
    <w:rsid w:val="008642D6"/>
    <w:rsid w:val="00864428"/>
    <w:rsid w:val="00870167"/>
    <w:rsid w:val="00870A1F"/>
    <w:rsid w:val="00870D75"/>
    <w:rsid w:val="00871829"/>
    <w:rsid w:val="00872511"/>
    <w:rsid w:val="00873938"/>
    <w:rsid w:val="00873D85"/>
    <w:rsid w:val="00873DAD"/>
    <w:rsid w:val="0087517A"/>
    <w:rsid w:val="00875919"/>
    <w:rsid w:val="0087705E"/>
    <w:rsid w:val="008776FA"/>
    <w:rsid w:val="00882208"/>
    <w:rsid w:val="00886B1A"/>
    <w:rsid w:val="008911EC"/>
    <w:rsid w:val="008924BF"/>
    <w:rsid w:val="00892A9B"/>
    <w:rsid w:val="00893042"/>
    <w:rsid w:val="008941E8"/>
    <w:rsid w:val="00894E30"/>
    <w:rsid w:val="008A125C"/>
    <w:rsid w:val="008A1C2E"/>
    <w:rsid w:val="008A34D0"/>
    <w:rsid w:val="008A54BE"/>
    <w:rsid w:val="008A749B"/>
    <w:rsid w:val="008B0A13"/>
    <w:rsid w:val="008B41AC"/>
    <w:rsid w:val="008B4A42"/>
    <w:rsid w:val="008B512A"/>
    <w:rsid w:val="008B5F1F"/>
    <w:rsid w:val="008B7212"/>
    <w:rsid w:val="008C1AA5"/>
    <w:rsid w:val="008C2924"/>
    <w:rsid w:val="008C35A9"/>
    <w:rsid w:val="008C4C5D"/>
    <w:rsid w:val="008C711B"/>
    <w:rsid w:val="008C73EC"/>
    <w:rsid w:val="008C7B1C"/>
    <w:rsid w:val="008D0E5B"/>
    <w:rsid w:val="008D1490"/>
    <w:rsid w:val="008D19BC"/>
    <w:rsid w:val="008D2610"/>
    <w:rsid w:val="008D28CA"/>
    <w:rsid w:val="008D2BA7"/>
    <w:rsid w:val="008D38DA"/>
    <w:rsid w:val="008D4576"/>
    <w:rsid w:val="008D638D"/>
    <w:rsid w:val="008D69E1"/>
    <w:rsid w:val="008D7A63"/>
    <w:rsid w:val="008E0998"/>
    <w:rsid w:val="008E1200"/>
    <w:rsid w:val="008E33FA"/>
    <w:rsid w:val="008E64B2"/>
    <w:rsid w:val="008E68DE"/>
    <w:rsid w:val="008F232C"/>
    <w:rsid w:val="008F2A6D"/>
    <w:rsid w:val="008F4ED2"/>
    <w:rsid w:val="008F627F"/>
    <w:rsid w:val="008F77DC"/>
    <w:rsid w:val="009000D9"/>
    <w:rsid w:val="00901D25"/>
    <w:rsid w:val="0090438A"/>
    <w:rsid w:val="00911A33"/>
    <w:rsid w:val="00912F50"/>
    <w:rsid w:val="0091450F"/>
    <w:rsid w:val="00916E1A"/>
    <w:rsid w:val="00917368"/>
    <w:rsid w:val="00920D5D"/>
    <w:rsid w:val="00922241"/>
    <w:rsid w:val="0092250B"/>
    <w:rsid w:val="009238DC"/>
    <w:rsid w:val="0092628C"/>
    <w:rsid w:val="00926A9A"/>
    <w:rsid w:val="00927440"/>
    <w:rsid w:val="0092755E"/>
    <w:rsid w:val="00927A39"/>
    <w:rsid w:val="009307E3"/>
    <w:rsid w:val="00930CA7"/>
    <w:rsid w:val="00931194"/>
    <w:rsid w:val="009320C2"/>
    <w:rsid w:val="00933D7D"/>
    <w:rsid w:val="00934C14"/>
    <w:rsid w:val="00935E55"/>
    <w:rsid w:val="00941592"/>
    <w:rsid w:val="00944B35"/>
    <w:rsid w:val="00946D6C"/>
    <w:rsid w:val="0094757F"/>
    <w:rsid w:val="00951A42"/>
    <w:rsid w:val="00952861"/>
    <w:rsid w:val="009543A0"/>
    <w:rsid w:val="00956F33"/>
    <w:rsid w:val="00956FF7"/>
    <w:rsid w:val="00957B9F"/>
    <w:rsid w:val="0096002D"/>
    <w:rsid w:val="00962CF9"/>
    <w:rsid w:val="0096350A"/>
    <w:rsid w:val="009639CF"/>
    <w:rsid w:val="0096412F"/>
    <w:rsid w:val="0096580C"/>
    <w:rsid w:val="009728F8"/>
    <w:rsid w:val="00973AB5"/>
    <w:rsid w:val="009740CB"/>
    <w:rsid w:val="00974DC8"/>
    <w:rsid w:val="00977791"/>
    <w:rsid w:val="00983BCD"/>
    <w:rsid w:val="00983DA8"/>
    <w:rsid w:val="00984A2D"/>
    <w:rsid w:val="00984B01"/>
    <w:rsid w:val="009856D0"/>
    <w:rsid w:val="009868A6"/>
    <w:rsid w:val="00987802"/>
    <w:rsid w:val="009906F8"/>
    <w:rsid w:val="00990CC5"/>
    <w:rsid w:val="00990DF2"/>
    <w:rsid w:val="00991EC7"/>
    <w:rsid w:val="00992BBD"/>
    <w:rsid w:val="00994DD0"/>
    <w:rsid w:val="00994E17"/>
    <w:rsid w:val="009951DD"/>
    <w:rsid w:val="0099528E"/>
    <w:rsid w:val="00995A65"/>
    <w:rsid w:val="009A13BB"/>
    <w:rsid w:val="009A2996"/>
    <w:rsid w:val="009A2D57"/>
    <w:rsid w:val="009A2E5A"/>
    <w:rsid w:val="009A40FA"/>
    <w:rsid w:val="009B430E"/>
    <w:rsid w:val="009B49E9"/>
    <w:rsid w:val="009B6CE8"/>
    <w:rsid w:val="009B7D66"/>
    <w:rsid w:val="009C095E"/>
    <w:rsid w:val="009C306B"/>
    <w:rsid w:val="009C5642"/>
    <w:rsid w:val="009C5AF8"/>
    <w:rsid w:val="009D150F"/>
    <w:rsid w:val="009D4C29"/>
    <w:rsid w:val="009D6342"/>
    <w:rsid w:val="009D6F89"/>
    <w:rsid w:val="009E034D"/>
    <w:rsid w:val="009E1294"/>
    <w:rsid w:val="009E2317"/>
    <w:rsid w:val="009E2BD4"/>
    <w:rsid w:val="009E5608"/>
    <w:rsid w:val="009E7AF8"/>
    <w:rsid w:val="009F3415"/>
    <w:rsid w:val="009F6912"/>
    <w:rsid w:val="009F790F"/>
    <w:rsid w:val="00A00958"/>
    <w:rsid w:val="00A03529"/>
    <w:rsid w:val="00A04F3E"/>
    <w:rsid w:val="00A05E0A"/>
    <w:rsid w:val="00A06C75"/>
    <w:rsid w:val="00A07512"/>
    <w:rsid w:val="00A077DA"/>
    <w:rsid w:val="00A11420"/>
    <w:rsid w:val="00A12714"/>
    <w:rsid w:val="00A13605"/>
    <w:rsid w:val="00A146D8"/>
    <w:rsid w:val="00A16D77"/>
    <w:rsid w:val="00A2462E"/>
    <w:rsid w:val="00A25E3C"/>
    <w:rsid w:val="00A27C55"/>
    <w:rsid w:val="00A3085B"/>
    <w:rsid w:val="00A323DA"/>
    <w:rsid w:val="00A32C6A"/>
    <w:rsid w:val="00A33021"/>
    <w:rsid w:val="00A331B1"/>
    <w:rsid w:val="00A33989"/>
    <w:rsid w:val="00A342D8"/>
    <w:rsid w:val="00A35534"/>
    <w:rsid w:val="00A35F51"/>
    <w:rsid w:val="00A37E9C"/>
    <w:rsid w:val="00A37F7E"/>
    <w:rsid w:val="00A433AF"/>
    <w:rsid w:val="00A43904"/>
    <w:rsid w:val="00A453C2"/>
    <w:rsid w:val="00A47AD0"/>
    <w:rsid w:val="00A50E8F"/>
    <w:rsid w:val="00A519E9"/>
    <w:rsid w:val="00A5221E"/>
    <w:rsid w:val="00A5262A"/>
    <w:rsid w:val="00A54B4D"/>
    <w:rsid w:val="00A5585F"/>
    <w:rsid w:val="00A55B8F"/>
    <w:rsid w:val="00A5698D"/>
    <w:rsid w:val="00A56F9B"/>
    <w:rsid w:val="00A60240"/>
    <w:rsid w:val="00A60968"/>
    <w:rsid w:val="00A612D8"/>
    <w:rsid w:val="00A6226A"/>
    <w:rsid w:val="00A62BF6"/>
    <w:rsid w:val="00A643A8"/>
    <w:rsid w:val="00A71C5E"/>
    <w:rsid w:val="00A7544F"/>
    <w:rsid w:val="00A803FF"/>
    <w:rsid w:val="00A80827"/>
    <w:rsid w:val="00A81CBC"/>
    <w:rsid w:val="00A8254D"/>
    <w:rsid w:val="00A82A0B"/>
    <w:rsid w:val="00A82C99"/>
    <w:rsid w:val="00A8434D"/>
    <w:rsid w:val="00A8563A"/>
    <w:rsid w:val="00A9157B"/>
    <w:rsid w:val="00A91885"/>
    <w:rsid w:val="00A91A7A"/>
    <w:rsid w:val="00A930A2"/>
    <w:rsid w:val="00A95A63"/>
    <w:rsid w:val="00A96167"/>
    <w:rsid w:val="00A96BEF"/>
    <w:rsid w:val="00A96DFB"/>
    <w:rsid w:val="00A976F6"/>
    <w:rsid w:val="00AA0BC8"/>
    <w:rsid w:val="00AA0FE0"/>
    <w:rsid w:val="00AA3EEE"/>
    <w:rsid w:val="00AA5D3A"/>
    <w:rsid w:val="00AA78BA"/>
    <w:rsid w:val="00AB0E3A"/>
    <w:rsid w:val="00AB21FA"/>
    <w:rsid w:val="00AC07DE"/>
    <w:rsid w:val="00AC206B"/>
    <w:rsid w:val="00AC259E"/>
    <w:rsid w:val="00AC287C"/>
    <w:rsid w:val="00AC660B"/>
    <w:rsid w:val="00AD1E5A"/>
    <w:rsid w:val="00AD236C"/>
    <w:rsid w:val="00AD309F"/>
    <w:rsid w:val="00AD5B47"/>
    <w:rsid w:val="00AD6AF4"/>
    <w:rsid w:val="00AE072B"/>
    <w:rsid w:val="00AE2C62"/>
    <w:rsid w:val="00AE5C9D"/>
    <w:rsid w:val="00AE5CD8"/>
    <w:rsid w:val="00AE6062"/>
    <w:rsid w:val="00AF1ECB"/>
    <w:rsid w:val="00AF24E0"/>
    <w:rsid w:val="00AF48AF"/>
    <w:rsid w:val="00AF4D11"/>
    <w:rsid w:val="00AF512B"/>
    <w:rsid w:val="00AF67B4"/>
    <w:rsid w:val="00B10873"/>
    <w:rsid w:val="00B120BD"/>
    <w:rsid w:val="00B1378B"/>
    <w:rsid w:val="00B202ED"/>
    <w:rsid w:val="00B24987"/>
    <w:rsid w:val="00B249C4"/>
    <w:rsid w:val="00B24FE7"/>
    <w:rsid w:val="00B27A8F"/>
    <w:rsid w:val="00B32AD1"/>
    <w:rsid w:val="00B33295"/>
    <w:rsid w:val="00B341C0"/>
    <w:rsid w:val="00B359EA"/>
    <w:rsid w:val="00B36DE7"/>
    <w:rsid w:val="00B37903"/>
    <w:rsid w:val="00B47E93"/>
    <w:rsid w:val="00B5020E"/>
    <w:rsid w:val="00B53568"/>
    <w:rsid w:val="00B542C2"/>
    <w:rsid w:val="00B5627A"/>
    <w:rsid w:val="00B563C8"/>
    <w:rsid w:val="00B57D38"/>
    <w:rsid w:val="00B57D7F"/>
    <w:rsid w:val="00B613A9"/>
    <w:rsid w:val="00B61B0E"/>
    <w:rsid w:val="00B62152"/>
    <w:rsid w:val="00B643F1"/>
    <w:rsid w:val="00B6602A"/>
    <w:rsid w:val="00B72922"/>
    <w:rsid w:val="00B7610A"/>
    <w:rsid w:val="00B7652B"/>
    <w:rsid w:val="00B76731"/>
    <w:rsid w:val="00B7732E"/>
    <w:rsid w:val="00B77D2D"/>
    <w:rsid w:val="00B77DFF"/>
    <w:rsid w:val="00B80374"/>
    <w:rsid w:val="00B80526"/>
    <w:rsid w:val="00B80F3D"/>
    <w:rsid w:val="00B81707"/>
    <w:rsid w:val="00B81788"/>
    <w:rsid w:val="00B81B70"/>
    <w:rsid w:val="00B81D0A"/>
    <w:rsid w:val="00B85225"/>
    <w:rsid w:val="00B912E2"/>
    <w:rsid w:val="00B95C99"/>
    <w:rsid w:val="00B96238"/>
    <w:rsid w:val="00B973ED"/>
    <w:rsid w:val="00B97C7E"/>
    <w:rsid w:val="00BA2FA7"/>
    <w:rsid w:val="00BA3710"/>
    <w:rsid w:val="00BA435C"/>
    <w:rsid w:val="00BA5545"/>
    <w:rsid w:val="00BA5ECE"/>
    <w:rsid w:val="00BB02DC"/>
    <w:rsid w:val="00BB2321"/>
    <w:rsid w:val="00BB60D4"/>
    <w:rsid w:val="00BB74D1"/>
    <w:rsid w:val="00BC4A38"/>
    <w:rsid w:val="00BC4DA7"/>
    <w:rsid w:val="00BC7C9C"/>
    <w:rsid w:val="00BD1BEF"/>
    <w:rsid w:val="00BD4A75"/>
    <w:rsid w:val="00BD56B8"/>
    <w:rsid w:val="00BD6D72"/>
    <w:rsid w:val="00BD7259"/>
    <w:rsid w:val="00BE174D"/>
    <w:rsid w:val="00BE4619"/>
    <w:rsid w:val="00BE5FF2"/>
    <w:rsid w:val="00BF0053"/>
    <w:rsid w:val="00BF3966"/>
    <w:rsid w:val="00BF452D"/>
    <w:rsid w:val="00BF741E"/>
    <w:rsid w:val="00BF7B21"/>
    <w:rsid w:val="00C00D0F"/>
    <w:rsid w:val="00C01EBD"/>
    <w:rsid w:val="00C02B8E"/>
    <w:rsid w:val="00C03B39"/>
    <w:rsid w:val="00C06AF7"/>
    <w:rsid w:val="00C0705C"/>
    <w:rsid w:val="00C070B4"/>
    <w:rsid w:val="00C0721D"/>
    <w:rsid w:val="00C0740E"/>
    <w:rsid w:val="00C127D6"/>
    <w:rsid w:val="00C12B21"/>
    <w:rsid w:val="00C136A4"/>
    <w:rsid w:val="00C13D04"/>
    <w:rsid w:val="00C140EF"/>
    <w:rsid w:val="00C14327"/>
    <w:rsid w:val="00C14D6C"/>
    <w:rsid w:val="00C156F4"/>
    <w:rsid w:val="00C2073E"/>
    <w:rsid w:val="00C2081D"/>
    <w:rsid w:val="00C250D8"/>
    <w:rsid w:val="00C25270"/>
    <w:rsid w:val="00C27304"/>
    <w:rsid w:val="00C27967"/>
    <w:rsid w:val="00C27A85"/>
    <w:rsid w:val="00C30894"/>
    <w:rsid w:val="00C31236"/>
    <w:rsid w:val="00C33ACF"/>
    <w:rsid w:val="00C34198"/>
    <w:rsid w:val="00C36291"/>
    <w:rsid w:val="00C408D9"/>
    <w:rsid w:val="00C40E94"/>
    <w:rsid w:val="00C45A25"/>
    <w:rsid w:val="00C46807"/>
    <w:rsid w:val="00C46DC3"/>
    <w:rsid w:val="00C473DB"/>
    <w:rsid w:val="00C5002D"/>
    <w:rsid w:val="00C53FF1"/>
    <w:rsid w:val="00C5458F"/>
    <w:rsid w:val="00C54694"/>
    <w:rsid w:val="00C559AB"/>
    <w:rsid w:val="00C564B6"/>
    <w:rsid w:val="00C564FF"/>
    <w:rsid w:val="00C5654A"/>
    <w:rsid w:val="00C65802"/>
    <w:rsid w:val="00C7142B"/>
    <w:rsid w:val="00C71AFA"/>
    <w:rsid w:val="00C7568B"/>
    <w:rsid w:val="00C75910"/>
    <w:rsid w:val="00C75DA5"/>
    <w:rsid w:val="00C76BD7"/>
    <w:rsid w:val="00C772C1"/>
    <w:rsid w:val="00C7780B"/>
    <w:rsid w:val="00C82821"/>
    <w:rsid w:val="00C8311E"/>
    <w:rsid w:val="00C83B93"/>
    <w:rsid w:val="00C8446F"/>
    <w:rsid w:val="00C850CC"/>
    <w:rsid w:val="00C8529B"/>
    <w:rsid w:val="00C86918"/>
    <w:rsid w:val="00C91C55"/>
    <w:rsid w:val="00C91EE6"/>
    <w:rsid w:val="00C925F7"/>
    <w:rsid w:val="00C9379A"/>
    <w:rsid w:val="00C94473"/>
    <w:rsid w:val="00C94850"/>
    <w:rsid w:val="00CA042D"/>
    <w:rsid w:val="00CA404D"/>
    <w:rsid w:val="00CA4698"/>
    <w:rsid w:val="00CB180B"/>
    <w:rsid w:val="00CB1981"/>
    <w:rsid w:val="00CB2056"/>
    <w:rsid w:val="00CB424C"/>
    <w:rsid w:val="00CB458A"/>
    <w:rsid w:val="00CC0244"/>
    <w:rsid w:val="00CC1156"/>
    <w:rsid w:val="00CC42B8"/>
    <w:rsid w:val="00CC553A"/>
    <w:rsid w:val="00CC5786"/>
    <w:rsid w:val="00CC6298"/>
    <w:rsid w:val="00CD2B79"/>
    <w:rsid w:val="00CD3A00"/>
    <w:rsid w:val="00CD5B61"/>
    <w:rsid w:val="00CD5CF1"/>
    <w:rsid w:val="00CD67C9"/>
    <w:rsid w:val="00CE0171"/>
    <w:rsid w:val="00CE098E"/>
    <w:rsid w:val="00CE099D"/>
    <w:rsid w:val="00CE13C2"/>
    <w:rsid w:val="00CE68A0"/>
    <w:rsid w:val="00CE7F18"/>
    <w:rsid w:val="00CF01D4"/>
    <w:rsid w:val="00CF1BA1"/>
    <w:rsid w:val="00CF2093"/>
    <w:rsid w:val="00CF3D54"/>
    <w:rsid w:val="00CF6698"/>
    <w:rsid w:val="00D0200C"/>
    <w:rsid w:val="00D06524"/>
    <w:rsid w:val="00D06E4D"/>
    <w:rsid w:val="00D07387"/>
    <w:rsid w:val="00D07814"/>
    <w:rsid w:val="00D10F83"/>
    <w:rsid w:val="00D11329"/>
    <w:rsid w:val="00D12C63"/>
    <w:rsid w:val="00D14002"/>
    <w:rsid w:val="00D14304"/>
    <w:rsid w:val="00D14CFC"/>
    <w:rsid w:val="00D152B7"/>
    <w:rsid w:val="00D20D87"/>
    <w:rsid w:val="00D20DF8"/>
    <w:rsid w:val="00D21F50"/>
    <w:rsid w:val="00D222C0"/>
    <w:rsid w:val="00D31D98"/>
    <w:rsid w:val="00D347F0"/>
    <w:rsid w:val="00D34A58"/>
    <w:rsid w:val="00D36652"/>
    <w:rsid w:val="00D37A3F"/>
    <w:rsid w:val="00D410FC"/>
    <w:rsid w:val="00D42824"/>
    <w:rsid w:val="00D432DF"/>
    <w:rsid w:val="00D47241"/>
    <w:rsid w:val="00D50537"/>
    <w:rsid w:val="00D55275"/>
    <w:rsid w:val="00D56888"/>
    <w:rsid w:val="00D60658"/>
    <w:rsid w:val="00D6416D"/>
    <w:rsid w:val="00D64EDA"/>
    <w:rsid w:val="00D70C41"/>
    <w:rsid w:val="00D7122D"/>
    <w:rsid w:val="00D7237B"/>
    <w:rsid w:val="00D73442"/>
    <w:rsid w:val="00D73D78"/>
    <w:rsid w:val="00D759C5"/>
    <w:rsid w:val="00D76E46"/>
    <w:rsid w:val="00D771D4"/>
    <w:rsid w:val="00D811C0"/>
    <w:rsid w:val="00D81464"/>
    <w:rsid w:val="00D8377D"/>
    <w:rsid w:val="00D83D70"/>
    <w:rsid w:val="00D84BEC"/>
    <w:rsid w:val="00D85732"/>
    <w:rsid w:val="00D9029F"/>
    <w:rsid w:val="00D90E96"/>
    <w:rsid w:val="00D93115"/>
    <w:rsid w:val="00D95BDD"/>
    <w:rsid w:val="00D97B78"/>
    <w:rsid w:val="00DA1B65"/>
    <w:rsid w:val="00DA2353"/>
    <w:rsid w:val="00DA6C69"/>
    <w:rsid w:val="00DA7A40"/>
    <w:rsid w:val="00DB0477"/>
    <w:rsid w:val="00DB1308"/>
    <w:rsid w:val="00DB278B"/>
    <w:rsid w:val="00DB32E9"/>
    <w:rsid w:val="00DB3B0A"/>
    <w:rsid w:val="00DB4739"/>
    <w:rsid w:val="00DB4C4C"/>
    <w:rsid w:val="00DB4E1F"/>
    <w:rsid w:val="00DB7EAE"/>
    <w:rsid w:val="00DB7EC9"/>
    <w:rsid w:val="00DC49E4"/>
    <w:rsid w:val="00DC7580"/>
    <w:rsid w:val="00DD1634"/>
    <w:rsid w:val="00DD1A1D"/>
    <w:rsid w:val="00DD2734"/>
    <w:rsid w:val="00DD28A6"/>
    <w:rsid w:val="00DD2CCC"/>
    <w:rsid w:val="00DD2DFC"/>
    <w:rsid w:val="00DD5EE4"/>
    <w:rsid w:val="00DE4009"/>
    <w:rsid w:val="00DE4B24"/>
    <w:rsid w:val="00DE5553"/>
    <w:rsid w:val="00DE56ED"/>
    <w:rsid w:val="00DE6EF2"/>
    <w:rsid w:val="00DE7F6C"/>
    <w:rsid w:val="00DF0D95"/>
    <w:rsid w:val="00DF133D"/>
    <w:rsid w:val="00DF3A00"/>
    <w:rsid w:val="00DF5516"/>
    <w:rsid w:val="00DF5628"/>
    <w:rsid w:val="00DF7969"/>
    <w:rsid w:val="00E0122C"/>
    <w:rsid w:val="00E02474"/>
    <w:rsid w:val="00E02AA3"/>
    <w:rsid w:val="00E04C08"/>
    <w:rsid w:val="00E06CF7"/>
    <w:rsid w:val="00E14516"/>
    <w:rsid w:val="00E154EA"/>
    <w:rsid w:val="00E157CA"/>
    <w:rsid w:val="00E16241"/>
    <w:rsid w:val="00E16E9E"/>
    <w:rsid w:val="00E16ECA"/>
    <w:rsid w:val="00E16F56"/>
    <w:rsid w:val="00E2047E"/>
    <w:rsid w:val="00E213A2"/>
    <w:rsid w:val="00E2262A"/>
    <w:rsid w:val="00E2719A"/>
    <w:rsid w:val="00E3046D"/>
    <w:rsid w:val="00E326B1"/>
    <w:rsid w:val="00E33F87"/>
    <w:rsid w:val="00E34C86"/>
    <w:rsid w:val="00E366CF"/>
    <w:rsid w:val="00E37F1D"/>
    <w:rsid w:val="00E40151"/>
    <w:rsid w:val="00E420E3"/>
    <w:rsid w:val="00E47C17"/>
    <w:rsid w:val="00E51D6D"/>
    <w:rsid w:val="00E53EC7"/>
    <w:rsid w:val="00E54222"/>
    <w:rsid w:val="00E5447A"/>
    <w:rsid w:val="00E55BF1"/>
    <w:rsid w:val="00E568FC"/>
    <w:rsid w:val="00E56EDB"/>
    <w:rsid w:val="00E606BD"/>
    <w:rsid w:val="00E606D9"/>
    <w:rsid w:val="00E626CC"/>
    <w:rsid w:val="00E62853"/>
    <w:rsid w:val="00E63861"/>
    <w:rsid w:val="00E67F96"/>
    <w:rsid w:val="00E7008E"/>
    <w:rsid w:val="00E70F9D"/>
    <w:rsid w:val="00E71149"/>
    <w:rsid w:val="00E72091"/>
    <w:rsid w:val="00E72E29"/>
    <w:rsid w:val="00E7301F"/>
    <w:rsid w:val="00E734CD"/>
    <w:rsid w:val="00E740DB"/>
    <w:rsid w:val="00E74CF9"/>
    <w:rsid w:val="00E74D7A"/>
    <w:rsid w:val="00E762AE"/>
    <w:rsid w:val="00E77491"/>
    <w:rsid w:val="00E77E03"/>
    <w:rsid w:val="00E80EF3"/>
    <w:rsid w:val="00E81413"/>
    <w:rsid w:val="00E830FB"/>
    <w:rsid w:val="00E8321A"/>
    <w:rsid w:val="00E9102E"/>
    <w:rsid w:val="00E91B66"/>
    <w:rsid w:val="00E92ECF"/>
    <w:rsid w:val="00EA02B2"/>
    <w:rsid w:val="00EA0747"/>
    <w:rsid w:val="00EA09D0"/>
    <w:rsid w:val="00EA2591"/>
    <w:rsid w:val="00EA3EF4"/>
    <w:rsid w:val="00EB17D6"/>
    <w:rsid w:val="00EB181A"/>
    <w:rsid w:val="00EB3B4B"/>
    <w:rsid w:val="00EB4D03"/>
    <w:rsid w:val="00EB6517"/>
    <w:rsid w:val="00EC1E1D"/>
    <w:rsid w:val="00EC5DCF"/>
    <w:rsid w:val="00ED185B"/>
    <w:rsid w:val="00ED222B"/>
    <w:rsid w:val="00ED307C"/>
    <w:rsid w:val="00ED5F74"/>
    <w:rsid w:val="00ED7A9C"/>
    <w:rsid w:val="00EE1492"/>
    <w:rsid w:val="00EE218F"/>
    <w:rsid w:val="00EE289D"/>
    <w:rsid w:val="00EE2CBE"/>
    <w:rsid w:val="00EE3F3D"/>
    <w:rsid w:val="00EE4EA1"/>
    <w:rsid w:val="00EE5978"/>
    <w:rsid w:val="00EE6D4E"/>
    <w:rsid w:val="00EE76B3"/>
    <w:rsid w:val="00EF2270"/>
    <w:rsid w:val="00EF2CC8"/>
    <w:rsid w:val="00EF30BA"/>
    <w:rsid w:val="00EF4140"/>
    <w:rsid w:val="00EF4AEB"/>
    <w:rsid w:val="00EF73EB"/>
    <w:rsid w:val="00F00AC1"/>
    <w:rsid w:val="00F01047"/>
    <w:rsid w:val="00F013BA"/>
    <w:rsid w:val="00F0168D"/>
    <w:rsid w:val="00F0404D"/>
    <w:rsid w:val="00F057AB"/>
    <w:rsid w:val="00F05A8C"/>
    <w:rsid w:val="00F0729F"/>
    <w:rsid w:val="00F079F1"/>
    <w:rsid w:val="00F1179A"/>
    <w:rsid w:val="00F131FD"/>
    <w:rsid w:val="00F13895"/>
    <w:rsid w:val="00F144A5"/>
    <w:rsid w:val="00F165E1"/>
    <w:rsid w:val="00F17707"/>
    <w:rsid w:val="00F17D77"/>
    <w:rsid w:val="00F206E0"/>
    <w:rsid w:val="00F2147B"/>
    <w:rsid w:val="00F25365"/>
    <w:rsid w:val="00F2734E"/>
    <w:rsid w:val="00F301FF"/>
    <w:rsid w:val="00F3144E"/>
    <w:rsid w:val="00F32596"/>
    <w:rsid w:val="00F34602"/>
    <w:rsid w:val="00F35C3D"/>
    <w:rsid w:val="00F3636A"/>
    <w:rsid w:val="00F364F4"/>
    <w:rsid w:val="00F36B71"/>
    <w:rsid w:val="00F3774F"/>
    <w:rsid w:val="00F40514"/>
    <w:rsid w:val="00F41517"/>
    <w:rsid w:val="00F41D83"/>
    <w:rsid w:val="00F42B14"/>
    <w:rsid w:val="00F43211"/>
    <w:rsid w:val="00F44092"/>
    <w:rsid w:val="00F5075E"/>
    <w:rsid w:val="00F55167"/>
    <w:rsid w:val="00F569CF"/>
    <w:rsid w:val="00F57257"/>
    <w:rsid w:val="00F61170"/>
    <w:rsid w:val="00F619D5"/>
    <w:rsid w:val="00F66107"/>
    <w:rsid w:val="00F66FC1"/>
    <w:rsid w:val="00F67BFA"/>
    <w:rsid w:val="00F711F8"/>
    <w:rsid w:val="00F74512"/>
    <w:rsid w:val="00F74F57"/>
    <w:rsid w:val="00F77663"/>
    <w:rsid w:val="00F80560"/>
    <w:rsid w:val="00F82DCE"/>
    <w:rsid w:val="00F83CD3"/>
    <w:rsid w:val="00F850CD"/>
    <w:rsid w:val="00F8541A"/>
    <w:rsid w:val="00F86AE0"/>
    <w:rsid w:val="00F86BD2"/>
    <w:rsid w:val="00F872B7"/>
    <w:rsid w:val="00F87B6C"/>
    <w:rsid w:val="00F90EBF"/>
    <w:rsid w:val="00F90F47"/>
    <w:rsid w:val="00F9207E"/>
    <w:rsid w:val="00F920AA"/>
    <w:rsid w:val="00F958F8"/>
    <w:rsid w:val="00FA4DE8"/>
    <w:rsid w:val="00FA6E99"/>
    <w:rsid w:val="00FA72D0"/>
    <w:rsid w:val="00FA7787"/>
    <w:rsid w:val="00FA7C5E"/>
    <w:rsid w:val="00FB0746"/>
    <w:rsid w:val="00FB0C1C"/>
    <w:rsid w:val="00FB1A14"/>
    <w:rsid w:val="00FB1F2E"/>
    <w:rsid w:val="00FB20D6"/>
    <w:rsid w:val="00FB50C0"/>
    <w:rsid w:val="00FB5AD8"/>
    <w:rsid w:val="00FB6868"/>
    <w:rsid w:val="00FB7209"/>
    <w:rsid w:val="00FC1D0D"/>
    <w:rsid w:val="00FC1F33"/>
    <w:rsid w:val="00FC4AAA"/>
    <w:rsid w:val="00FC5EDF"/>
    <w:rsid w:val="00FC7020"/>
    <w:rsid w:val="00FC712C"/>
    <w:rsid w:val="00FC7380"/>
    <w:rsid w:val="00FC7458"/>
    <w:rsid w:val="00FD0673"/>
    <w:rsid w:val="00FD1920"/>
    <w:rsid w:val="00FD1DD7"/>
    <w:rsid w:val="00FD23F2"/>
    <w:rsid w:val="00FD5745"/>
    <w:rsid w:val="00FD76B8"/>
    <w:rsid w:val="00FF03F3"/>
    <w:rsid w:val="00FF0BEB"/>
    <w:rsid w:val="00FF148B"/>
    <w:rsid w:val="00FF2F0D"/>
    <w:rsid w:val="00FF3F06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2EC7"/>
  <w15:docId w15:val="{66398341-59C3-4935-BFEF-82F1A5C8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9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7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96"/>
    <w:rPr>
      <w:rFonts w:ascii="Tahoma" w:eastAsia="MS Mincho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F131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1B0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B0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MCOD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7984-2B32-4265-BCD4-36A027F2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MCODS REPORT.dotx</Template>
  <TotalTime>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. .</cp:lastModifiedBy>
  <cp:revision>6</cp:revision>
  <cp:lastPrinted>2020-01-06T05:16:00Z</cp:lastPrinted>
  <dcterms:created xsi:type="dcterms:W3CDTF">2024-08-01T08:22:00Z</dcterms:created>
  <dcterms:modified xsi:type="dcterms:W3CDTF">2025-01-29T08:25:00Z</dcterms:modified>
</cp:coreProperties>
</file>